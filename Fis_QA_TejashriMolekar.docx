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2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3"/>
        <w:gridCol w:w="4877"/>
      </w:tblGrid>
      <w:tr w:rsidR="001E60CD" w:rsidRPr="00F54A38" w14:paraId="52005C4C" w14:textId="77777777" w:rsidTr="00FD4766">
        <w:trPr>
          <w:trHeight w:val="810"/>
        </w:trPr>
        <w:tc>
          <w:tcPr>
            <w:tcW w:w="5863" w:type="dxa"/>
            <w:tcBorders>
              <w:right w:val="nil"/>
            </w:tcBorders>
            <w:shd w:val="clear" w:color="auto" w:fill="D9D9D9"/>
            <w:vAlign w:val="center"/>
          </w:tcPr>
          <w:p w14:paraId="42FAFF19" w14:textId="77777777" w:rsidR="001E60CD" w:rsidRPr="00F54A38" w:rsidRDefault="00D0544A" w:rsidP="00881705">
            <w:pPr>
              <w:spacing w:after="0" w:line="240" w:lineRule="auto"/>
              <w:rPr>
                <w:rFonts w:ascii="Century Gothic" w:hAnsi="Century Gothic" w:cs="Lucida Sans Unicode"/>
                <w:b/>
                <w:sz w:val="24"/>
                <w:szCs w:val="24"/>
              </w:rPr>
            </w:pPr>
            <w:r>
              <w:rPr>
                <w:rFonts w:ascii="Century Gothic" w:hAnsi="Century Gothic" w:cs="Lucida Sans Unicode"/>
                <w:b/>
                <w:sz w:val="24"/>
                <w:szCs w:val="24"/>
              </w:rPr>
              <w:t>TEJASHRI MOLEKAR</w:t>
            </w:r>
          </w:p>
        </w:tc>
        <w:tc>
          <w:tcPr>
            <w:tcW w:w="4877" w:type="dxa"/>
            <w:tcBorders>
              <w:left w:val="nil"/>
            </w:tcBorders>
            <w:shd w:val="clear" w:color="auto" w:fill="D9D9D9"/>
            <w:vAlign w:val="center"/>
          </w:tcPr>
          <w:p w14:paraId="59B1E1E8" w14:textId="5BB1081F" w:rsidR="00FD4766" w:rsidRPr="00FD4766" w:rsidRDefault="001042BB" w:rsidP="00FD4766">
            <w:pPr>
              <w:shd w:val="clear" w:color="auto" w:fill="FFFFFF"/>
              <w:spacing w:after="0" w:line="240" w:lineRule="auto"/>
              <w:jc w:val="right"/>
              <w:rPr>
                <w:rFonts w:ascii="Satoshi Fallback" w:eastAsia="Times New Roman" w:hAnsi="Satoshi Fallback"/>
                <w:b/>
                <w:bCs/>
                <w:color w:val="717B9E"/>
                <w:sz w:val="23"/>
                <w:szCs w:val="23"/>
                <w:lang w:val="en-IN" w:eastAsia="en-IN"/>
              </w:rPr>
            </w:pPr>
            <w:r>
              <w:rPr>
                <w:rFonts w:ascii="Satoshi Fallback" w:eastAsia="Times New Roman" w:hAnsi="Satoshi Fallback"/>
                <w:b/>
                <w:bCs/>
                <w:color w:val="717B9E"/>
                <w:sz w:val="23"/>
                <w:szCs w:val="23"/>
                <w:lang w:val="en-IN" w:eastAsia="en-IN"/>
              </w:rPr>
              <w:t>m</w:t>
            </w:r>
            <w:r w:rsidR="00FD4766" w:rsidRPr="00FD4766">
              <w:rPr>
                <w:rFonts w:ascii="Satoshi Fallback" w:eastAsia="Times New Roman" w:hAnsi="Satoshi Fallback"/>
                <w:b/>
                <w:bCs/>
                <w:color w:val="717B9E"/>
                <w:sz w:val="23"/>
                <w:szCs w:val="23"/>
                <w:lang w:val="en-IN" w:eastAsia="en-IN"/>
              </w:rPr>
              <w:t>tejashri055@gmail.com</w:t>
            </w:r>
          </w:p>
          <w:p w14:paraId="0E4790F6" w14:textId="77777777" w:rsidR="001E60CD" w:rsidRPr="00F54A38" w:rsidRDefault="001E60CD" w:rsidP="00881705"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 w:rsidRPr="00F54A38">
              <w:rPr>
                <w:b/>
                <w:sz w:val="24"/>
                <w:szCs w:val="24"/>
              </w:rPr>
              <w:t xml:space="preserve">B.E. </w:t>
            </w:r>
            <w:r w:rsidR="00003CCB">
              <w:rPr>
                <w:b/>
                <w:sz w:val="24"/>
                <w:szCs w:val="24"/>
              </w:rPr>
              <w:t>E &amp;Tc</w:t>
            </w:r>
          </w:p>
          <w:p w14:paraId="6A90D9CC" w14:textId="77777777" w:rsidR="003E0AF0" w:rsidRPr="00003CCB" w:rsidRDefault="00F52EF8" w:rsidP="00881705">
            <w:pPr>
              <w:spacing w:after="0" w:line="240" w:lineRule="auto"/>
              <w:jc w:val="right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>mOB 7709123911</w:t>
            </w:r>
          </w:p>
        </w:tc>
      </w:tr>
      <w:tr w:rsidR="001E60CD" w:rsidRPr="00F54A38" w14:paraId="3556FA3A" w14:textId="77777777" w:rsidTr="00FD4766">
        <w:trPr>
          <w:trHeight w:val="13149"/>
        </w:trPr>
        <w:tc>
          <w:tcPr>
            <w:tcW w:w="10740" w:type="dxa"/>
            <w:gridSpan w:val="2"/>
          </w:tcPr>
          <w:p w14:paraId="72E1ACBE" w14:textId="77777777" w:rsidR="00327D21" w:rsidRDefault="00327D21" w:rsidP="00881705">
            <w:pPr>
              <w:pBdr>
                <w:bottom w:val="single" w:sz="4" w:space="1" w:color="808080"/>
              </w:pBdr>
              <w:spacing w:after="0" w:line="240" w:lineRule="auto"/>
              <w:rPr>
                <w:sz w:val="24"/>
                <w:szCs w:val="24"/>
              </w:rPr>
            </w:pPr>
          </w:p>
          <w:p w14:paraId="56ACECC2" w14:textId="6A39A982" w:rsidR="001E60CD" w:rsidRPr="00F54A38" w:rsidRDefault="002A122D" w:rsidP="0088170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EXPERIENCE ON CYPRESS AUTOMATION FRAMEWORK.</w:t>
            </w:r>
          </w:p>
          <w:p w14:paraId="4303B282" w14:textId="753D9FA2" w:rsidR="006C72C7" w:rsidRDefault="00505C3B" w:rsidP="00505C3B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  <w:b/>
              </w:rPr>
              <w:t xml:space="preserve">              </w:t>
            </w:r>
            <w:r w:rsidR="006C72C7" w:rsidRPr="006A0152">
              <w:rPr>
                <w:rFonts w:cs="Calibri"/>
                <w:b/>
              </w:rPr>
              <w:t xml:space="preserve"> Exp.</w:t>
            </w:r>
            <w:r w:rsidR="006C72C7">
              <w:rPr>
                <w:rFonts w:cs="Calibri"/>
              </w:rPr>
              <w:t xml:space="preserve"> In the area of </w:t>
            </w:r>
            <w:r w:rsidR="006C72C7" w:rsidRPr="006A0152">
              <w:rPr>
                <w:rFonts w:cs="Calibri"/>
                <w:b/>
              </w:rPr>
              <w:t>Software</w:t>
            </w:r>
            <w:r w:rsidR="000801F4">
              <w:rPr>
                <w:rFonts w:cs="Calibri"/>
                <w:b/>
              </w:rPr>
              <w:t xml:space="preserve"> </w:t>
            </w:r>
            <w:r w:rsidR="006C72C7" w:rsidRPr="006A0152">
              <w:rPr>
                <w:rFonts w:cs="Calibri"/>
                <w:b/>
              </w:rPr>
              <w:t>Testing</w:t>
            </w:r>
            <w:r w:rsidR="006C72C7">
              <w:rPr>
                <w:rFonts w:cs="Calibri"/>
              </w:rPr>
              <w:t xml:space="preserve"> (</w:t>
            </w:r>
            <w:r w:rsidR="006C72C7" w:rsidRPr="006A0152">
              <w:rPr>
                <w:rFonts w:cs="Calibri"/>
                <w:b/>
              </w:rPr>
              <w:t>Automation</w:t>
            </w:r>
            <w:r w:rsidR="006C72C7">
              <w:rPr>
                <w:rFonts w:cs="Calibri"/>
              </w:rPr>
              <w:t xml:space="preserve"> and </w:t>
            </w:r>
            <w:r w:rsidR="006C72C7" w:rsidRPr="006A0152">
              <w:rPr>
                <w:rFonts w:cs="Calibri"/>
                <w:b/>
              </w:rPr>
              <w:t>Manual</w:t>
            </w:r>
            <w:r w:rsidR="000801F4">
              <w:rPr>
                <w:rFonts w:cs="Calibri"/>
                <w:b/>
              </w:rPr>
              <w:t xml:space="preserve"> </w:t>
            </w:r>
            <w:r w:rsidR="006C72C7" w:rsidRPr="006A0152">
              <w:rPr>
                <w:rFonts w:cs="Calibri"/>
                <w:b/>
              </w:rPr>
              <w:t>Testing</w:t>
            </w:r>
            <w:r w:rsidR="006C72C7">
              <w:rPr>
                <w:rFonts w:cs="Calibri"/>
              </w:rPr>
              <w:t>)</w:t>
            </w:r>
          </w:p>
          <w:p w14:paraId="7FE3EB81" w14:textId="77777777" w:rsidR="001E60CD" w:rsidRPr="00597CF7" w:rsidRDefault="001E60CD" w:rsidP="00881705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cs="Calibri"/>
              </w:rPr>
            </w:pPr>
            <w:r w:rsidRPr="00597CF7">
              <w:rPr>
                <w:rFonts w:cs="Calibri"/>
              </w:rPr>
              <w:t xml:space="preserve">Automation Testing using </w:t>
            </w:r>
            <w:r w:rsidRPr="00597CF7">
              <w:rPr>
                <w:rFonts w:cs="Calibri"/>
                <w:b/>
              </w:rPr>
              <w:t>Selenium WebDriver</w:t>
            </w:r>
            <w:r w:rsidRPr="00597CF7">
              <w:rPr>
                <w:rFonts w:cs="Calibri"/>
              </w:rPr>
              <w:t xml:space="preserve"> using </w:t>
            </w:r>
            <w:r w:rsidR="00160CB3">
              <w:rPr>
                <w:rFonts w:cs="Calibri"/>
                <w:b/>
              </w:rPr>
              <w:t>Data</w:t>
            </w:r>
            <w:r w:rsidRPr="00597CF7">
              <w:rPr>
                <w:rFonts w:cs="Calibri"/>
                <w:b/>
              </w:rPr>
              <w:t xml:space="preserve"> Driven Framework</w:t>
            </w:r>
            <w:r w:rsidRPr="00597CF7">
              <w:rPr>
                <w:rFonts w:cs="Calibri"/>
              </w:rPr>
              <w:t>.</w:t>
            </w:r>
          </w:p>
          <w:p w14:paraId="65CEC29A" w14:textId="1EBF0C53" w:rsidR="00E160E1" w:rsidRPr="00A35CED" w:rsidRDefault="00E160E1" w:rsidP="00881705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cs="Calibri"/>
              </w:rPr>
            </w:pPr>
            <w:r w:rsidRPr="00597CF7">
              <w:rPr>
                <w:rFonts w:cs="Calibri"/>
              </w:rPr>
              <w:t>Experience in designing</w:t>
            </w:r>
            <w:r w:rsidR="000801F4">
              <w:rPr>
                <w:rFonts w:cs="Calibri"/>
              </w:rPr>
              <w:t xml:space="preserve"> </w:t>
            </w:r>
            <w:proofErr w:type="spellStart"/>
            <w:proofErr w:type="gramStart"/>
            <w:r w:rsidR="00326C64">
              <w:rPr>
                <w:rFonts w:cs="Calibri"/>
                <w:b/>
              </w:rPr>
              <w:t>Behavioural</w:t>
            </w:r>
            <w:proofErr w:type="spellEnd"/>
            <w:r w:rsidR="00326C64">
              <w:rPr>
                <w:rFonts w:cs="Calibri"/>
                <w:b/>
              </w:rPr>
              <w:t xml:space="preserve"> </w:t>
            </w:r>
            <w:r w:rsidR="00760C95">
              <w:rPr>
                <w:rFonts w:cs="Calibri"/>
                <w:b/>
              </w:rPr>
              <w:t xml:space="preserve"> Driven</w:t>
            </w:r>
            <w:proofErr w:type="gramEnd"/>
            <w:r w:rsidR="00760C95">
              <w:rPr>
                <w:rFonts w:cs="Calibri"/>
                <w:b/>
              </w:rPr>
              <w:t xml:space="preserve"> Framework using Page Object</w:t>
            </w:r>
            <w:r w:rsidR="00160CB3">
              <w:rPr>
                <w:rFonts w:cs="Calibri"/>
                <w:b/>
              </w:rPr>
              <w:t xml:space="preserve"> Model Design Pattern.</w:t>
            </w:r>
          </w:p>
          <w:p w14:paraId="451A0923" w14:textId="3DD6DF74" w:rsidR="00A35CED" w:rsidRPr="00A35CED" w:rsidRDefault="00A35CED" w:rsidP="00881705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cs="Calibri"/>
              </w:rPr>
            </w:pPr>
            <w:proofErr w:type="spellStart"/>
            <w:r w:rsidRPr="00A35CED">
              <w:rPr>
                <w:rFonts w:cs="Calibri"/>
              </w:rPr>
              <w:t>Expernice</w:t>
            </w:r>
            <w:proofErr w:type="spellEnd"/>
            <w:r w:rsidRPr="00A35CED">
              <w:rPr>
                <w:rFonts w:cs="Calibri"/>
              </w:rPr>
              <w:t xml:space="preserve"> in </w:t>
            </w:r>
            <w:r w:rsidRPr="00A35CED">
              <w:rPr>
                <w:rFonts w:cs="Calibri"/>
                <w:b/>
              </w:rPr>
              <w:t>Pickle framework</w:t>
            </w:r>
            <w:r>
              <w:rPr>
                <w:rFonts w:cs="Calibri"/>
                <w:b/>
              </w:rPr>
              <w:t xml:space="preserve"> </w:t>
            </w:r>
            <w:r w:rsidRPr="00A35CED">
              <w:rPr>
                <w:rFonts w:cs="Calibri"/>
              </w:rPr>
              <w:t xml:space="preserve">using </w:t>
            </w:r>
            <w:proofErr w:type="spellStart"/>
            <w:r w:rsidRPr="00A35CED">
              <w:rPr>
                <w:rFonts w:cs="Calibri"/>
              </w:rPr>
              <w:t>yml</w:t>
            </w:r>
            <w:proofErr w:type="spellEnd"/>
            <w:r w:rsidRPr="00A35CED">
              <w:rPr>
                <w:rFonts w:cs="Calibri"/>
              </w:rPr>
              <w:t xml:space="preserve"> pages</w:t>
            </w:r>
            <w:r>
              <w:rPr>
                <w:rFonts w:cs="Calibri"/>
              </w:rPr>
              <w:t>.</w:t>
            </w:r>
          </w:p>
          <w:p w14:paraId="480C68D5" w14:textId="77DF523B" w:rsidR="004D34AA" w:rsidRPr="007F5BEA" w:rsidRDefault="000801F4" w:rsidP="00881705">
            <w:pPr>
              <w:numPr>
                <w:ilvl w:val="0"/>
                <w:numId w:val="7"/>
              </w:numPr>
              <w:spacing w:before="60" w:after="0" w:line="240" w:lineRule="auto"/>
              <w:ind w:left="0" w:firstLine="0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E27BC4" w:rsidRPr="00597CF7">
              <w:rPr>
                <w:rFonts w:cs="Calibri"/>
              </w:rPr>
              <w:t xml:space="preserve"> </w:t>
            </w:r>
            <w:proofErr w:type="gramStart"/>
            <w:r w:rsidR="00E27BC4" w:rsidRPr="00597CF7">
              <w:rPr>
                <w:rFonts w:cs="Calibri"/>
              </w:rPr>
              <w:t>Experience</w:t>
            </w:r>
            <w:r w:rsidR="00E27BC4">
              <w:rPr>
                <w:rFonts w:cs="Calibri"/>
              </w:rPr>
              <w:t xml:space="preserve">  </w:t>
            </w:r>
            <w:r w:rsidR="006A73DF">
              <w:rPr>
                <w:rFonts w:cs="Calibri"/>
              </w:rPr>
              <w:t>of</w:t>
            </w:r>
            <w:proofErr w:type="gramEnd"/>
            <w:r w:rsidR="006A73DF">
              <w:rPr>
                <w:rFonts w:cs="Calibri"/>
              </w:rPr>
              <w:t xml:space="preserve"> </w:t>
            </w:r>
            <w:r w:rsidR="004D34AA" w:rsidRPr="007F5BEA">
              <w:rPr>
                <w:rFonts w:cs="Calibri"/>
              </w:rPr>
              <w:t xml:space="preserve"> creating custom </w:t>
            </w:r>
            <w:r w:rsidR="00160CB3" w:rsidRPr="00160CB3">
              <w:rPr>
                <w:rFonts w:cs="Calibri"/>
                <w:b/>
                <w:bCs/>
              </w:rPr>
              <w:t>X</w:t>
            </w:r>
            <w:r w:rsidR="00F32208">
              <w:rPr>
                <w:rFonts w:cs="Calibri"/>
                <w:b/>
                <w:bCs/>
              </w:rPr>
              <w:t>P</w:t>
            </w:r>
            <w:r w:rsidR="004D34AA" w:rsidRPr="00160CB3">
              <w:rPr>
                <w:rFonts w:cs="Calibri"/>
                <w:b/>
                <w:bCs/>
              </w:rPr>
              <w:t>ath</w:t>
            </w:r>
            <w:r w:rsidR="004D34AA" w:rsidRPr="007F5BEA">
              <w:rPr>
                <w:rFonts w:cs="Calibri"/>
              </w:rPr>
              <w:t xml:space="preserve"> identifier for locating </w:t>
            </w:r>
            <w:r w:rsidR="00160CB3">
              <w:rPr>
                <w:rFonts w:cs="Calibri"/>
              </w:rPr>
              <w:t>Web Elements</w:t>
            </w:r>
            <w:r w:rsidR="004D34AA" w:rsidRPr="007F5BEA">
              <w:rPr>
                <w:rFonts w:cs="Calibri"/>
              </w:rPr>
              <w:t xml:space="preserve"> on </w:t>
            </w:r>
            <w:r w:rsidR="00160CB3">
              <w:rPr>
                <w:rFonts w:cs="Calibri"/>
              </w:rPr>
              <w:t>W</w:t>
            </w:r>
            <w:r w:rsidR="004D34AA" w:rsidRPr="007F5BEA">
              <w:rPr>
                <w:rFonts w:cs="Calibri"/>
              </w:rPr>
              <w:t xml:space="preserve">eb </w:t>
            </w:r>
            <w:r w:rsidR="00160CB3">
              <w:rPr>
                <w:rFonts w:cs="Calibri"/>
              </w:rPr>
              <w:t>P</w:t>
            </w:r>
            <w:r w:rsidR="004D34AA" w:rsidRPr="007F5BEA">
              <w:rPr>
                <w:rFonts w:cs="Calibri"/>
              </w:rPr>
              <w:t>ages</w:t>
            </w:r>
            <w:r w:rsidR="003E7FC2">
              <w:rPr>
                <w:rFonts w:cs="Calibri"/>
              </w:rPr>
              <w:t>.</w:t>
            </w:r>
          </w:p>
          <w:p w14:paraId="1F1E99E2" w14:textId="6AF23260" w:rsidR="001E60CD" w:rsidRPr="00597CF7" w:rsidRDefault="001E60CD" w:rsidP="00881705">
            <w:pPr>
              <w:numPr>
                <w:ilvl w:val="0"/>
                <w:numId w:val="7"/>
              </w:numPr>
              <w:spacing w:before="60" w:after="0" w:line="240" w:lineRule="auto"/>
              <w:ind w:left="0" w:firstLine="0"/>
              <w:rPr>
                <w:rFonts w:cs="Calibri"/>
              </w:rPr>
            </w:pPr>
            <w:r w:rsidRPr="00597CF7">
              <w:rPr>
                <w:rFonts w:cs="Calibri"/>
              </w:rPr>
              <w:t>Developing, Executing &amp;</w:t>
            </w:r>
            <w:r w:rsidR="00955214" w:rsidRPr="00597CF7">
              <w:rPr>
                <w:rFonts w:cs="Calibri"/>
              </w:rPr>
              <w:t>maintaining</w:t>
            </w:r>
            <w:r w:rsidRPr="00597CF7">
              <w:rPr>
                <w:rFonts w:cs="Calibri"/>
              </w:rPr>
              <w:t xml:space="preserve"> automation Test Cases using</w:t>
            </w:r>
            <w:r w:rsidR="0060223E">
              <w:rPr>
                <w:rFonts w:cs="Calibri"/>
              </w:rPr>
              <w:t xml:space="preserve"> </w:t>
            </w:r>
            <w:r w:rsidRPr="00597CF7">
              <w:rPr>
                <w:rFonts w:cs="Calibri"/>
                <w:b/>
              </w:rPr>
              <w:t>JAVA</w:t>
            </w:r>
            <w:r w:rsidR="006B5376">
              <w:rPr>
                <w:rFonts w:cs="Calibri"/>
                <w:b/>
              </w:rPr>
              <w:t xml:space="preserve"> Programming Language</w:t>
            </w:r>
            <w:r w:rsidRPr="00597CF7">
              <w:rPr>
                <w:rFonts w:cs="Calibri"/>
              </w:rPr>
              <w:t>.</w:t>
            </w:r>
          </w:p>
          <w:p w14:paraId="74023928" w14:textId="686D7039" w:rsidR="0052657F" w:rsidRPr="00597CF7" w:rsidRDefault="00E27BC4" w:rsidP="00881705">
            <w:pPr>
              <w:numPr>
                <w:ilvl w:val="0"/>
                <w:numId w:val="7"/>
              </w:numPr>
              <w:spacing w:before="60" w:after="0" w:line="240" w:lineRule="auto"/>
              <w:ind w:left="0" w:firstLine="0"/>
              <w:rPr>
                <w:rFonts w:cs="Calibri"/>
              </w:rPr>
            </w:pPr>
            <w:proofErr w:type="gramStart"/>
            <w:r w:rsidRPr="00597CF7">
              <w:rPr>
                <w:rFonts w:cs="Calibri"/>
              </w:rPr>
              <w:t xml:space="preserve">Experience </w:t>
            </w:r>
            <w:r w:rsidR="0052657F" w:rsidRPr="00597CF7">
              <w:rPr>
                <w:rFonts w:cs="Calibri"/>
              </w:rPr>
              <w:t xml:space="preserve"> of</w:t>
            </w:r>
            <w:proofErr w:type="gramEnd"/>
            <w:r w:rsidR="0052657F" w:rsidRPr="00597CF7">
              <w:rPr>
                <w:rFonts w:cs="Calibri"/>
              </w:rPr>
              <w:t xml:space="preserve"> </w:t>
            </w:r>
            <w:r w:rsidR="0052657F" w:rsidRPr="00597CF7">
              <w:rPr>
                <w:rFonts w:cs="Calibri"/>
                <w:b/>
              </w:rPr>
              <w:t>Selenium Grid</w:t>
            </w:r>
            <w:r w:rsidR="0052657F" w:rsidRPr="00597CF7">
              <w:rPr>
                <w:rFonts w:cs="Calibri"/>
              </w:rPr>
              <w:t xml:space="preserve"> to execute test on a </w:t>
            </w:r>
            <w:r w:rsidR="00160CB3" w:rsidRPr="00597CF7">
              <w:rPr>
                <w:rFonts w:cs="Calibri"/>
              </w:rPr>
              <w:t>multiple browser</w:t>
            </w:r>
            <w:r w:rsidR="0052657F" w:rsidRPr="00597CF7">
              <w:rPr>
                <w:rFonts w:cs="Calibri"/>
              </w:rPr>
              <w:t>.</w:t>
            </w:r>
          </w:p>
          <w:p w14:paraId="1457AD5E" w14:textId="77777777" w:rsidR="001E60CD" w:rsidRPr="00597CF7" w:rsidRDefault="001E60CD" w:rsidP="00881705">
            <w:pPr>
              <w:numPr>
                <w:ilvl w:val="0"/>
                <w:numId w:val="7"/>
              </w:numPr>
              <w:spacing w:before="60" w:after="60" w:line="240" w:lineRule="auto"/>
              <w:ind w:left="0" w:firstLine="0"/>
              <w:rPr>
                <w:rFonts w:cs="Calibri"/>
              </w:rPr>
            </w:pPr>
            <w:r w:rsidRPr="00597CF7">
              <w:rPr>
                <w:rFonts w:cs="Calibri"/>
              </w:rPr>
              <w:t xml:space="preserve">Strong understanding of </w:t>
            </w:r>
            <w:r w:rsidRPr="00597CF7">
              <w:rPr>
                <w:rFonts w:cs="Calibri"/>
                <w:b/>
              </w:rPr>
              <w:t>Automation scripts</w:t>
            </w:r>
            <w:r w:rsidRPr="00597CF7">
              <w:rPr>
                <w:rFonts w:cs="Calibri"/>
              </w:rPr>
              <w:t xml:space="preserve"> and Framework.</w:t>
            </w:r>
          </w:p>
          <w:p w14:paraId="02A2B01E" w14:textId="77777777" w:rsidR="001E60CD" w:rsidRPr="00597CF7" w:rsidRDefault="001E60CD" w:rsidP="00881705">
            <w:pPr>
              <w:numPr>
                <w:ilvl w:val="0"/>
                <w:numId w:val="7"/>
              </w:numPr>
              <w:spacing w:before="60" w:after="60" w:line="240" w:lineRule="auto"/>
              <w:ind w:left="0" w:firstLine="0"/>
              <w:rPr>
                <w:rFonts w:cs="Calibri"/>
              </w:rPr>
            </w:pPr>
            <w:r w:rsidRPr="00597CF7">
              <w:rPr>
                <w:rFonts w:cs="Calibri"/>
                <w:b/>
              </w:rPr>
              <w:t>Debugging</w:t>
            </w:r>
            <w:r w:rsidRPr="00597CF7">
              <w:rPr>
                <w:rFonts w:cs="Calibri"/>
              </w:rPr>
              <w:t>&amp; Running the Test, Analyzing the Test Results.</w:t>
            </w:r>
          </w:p>
          <w:p w14:paraId="364B0E85" w14:textId="537C8474" w:rsidR="001E60CD" w:rsidRPr="00BE4E87" w:rsidRDefault="001E60CD" w:rsidP="00881705">
            <w:pPr>
              <w:numPr>
                <w:ilvl w:val="0"/>
                <w:numId w:val="7"/>
              </w:numPr>
              <w:spacing w:before="60" w:after="60" w:line="240" w:lineRule="auto"/>
              <w:ind w:left="0" w:firstLine="0"/>
              <w:rPr>
                <w:rFonts w:cs="Calibri"/>
              </w:rPr>
            </w:pPr>
            <w:r w:rsidRPr="00597CF7">
              <w:rPr>
                <w:rFonts w:cs="Calibri"/>
              </w:rPr>
              <w:t>Experience in languages</w:t>
            </w:r>
            <w:r w:rsidR="0060223E">
              <w:rPr>
                <w:rFonts w:cs="Calibri"/>
              </w:rPr>
              <w:t xml:space="preserve"> </w:t>
            </w:r>
            <w:r w:rsidR="006A73DF" w:rsidRPr="006A73DF">
              <w:rPr>
                <w:rFonts w:cs="Calibri"/>
                <w:b/>
                <w:bCs/>
              </w:rPr>
              <w:t>Java</w:t>
            </w:r>
          </w:p>
          <w:p w14:paraId="37EDBF81" w14:textId="2A01C746" w:rsidR="00BE4E87" w:rsidRPr="002C7E6E" w:rsidRDefault="00E27BC4" w:rsidP="00881705">
            <w:pPr>
              <w:numPr>
                <w:ilvl w:val="0"/>
                <w:numId w:val="7"/>
              </w:numPr>
              <w:spacing w:before="60" w:after="60" w:line="240" w:lineRule="auto"/>
              <w:ind w:left="0" w:firstLine="0"/>
              <w:rPr>
                <w:rFonts w:cs="Calibri"/>
              </w:rPr>
            </w:pPr>
            <w:proofErr w:type="gramStart"/>
            <w:r w:rsidRPr="00597CF7">
              <w:rPr>
                <w:rFonts w:cs="Calibri"/>
              </w:rPr>
              <w:t>Experience</w:t>
            </w:r>
            <w:r w:rsidRPr="00BE4E87">
              <w:rPr>
                <w:rFonts w:cs="Calibri"/>
                <w:bCs/>
              </w:rPr>
              <w:t xml:space="preserve"> </w:t>
            </w:r>
            <w:r w:rsidR="00BE4E87" w:rsidRPr="00BE4E87">
              <w:rPr>
                <w:rFonts w:cs="Calibri"/>
                <w:bCs/>
              </w:rPr>
              <w:t xml:space="preserve"> in</w:t>
            </w:r>
            <w:proofErr w:type="gramEnd"/>
            <w:r w:rsidR="00BE4E87">
              <w:rPr>
                <w:rFonts w:cs="Calibri"/>
                <w:b/>
                <w:bCs/>
              </w:rPr>
              <w:t xml:space="preserve"> API AUTOMATION TESTING.</w:t>
            </w:r>
          </w:p>
          <w:p w14:paraId="71E62280" w14:textId="6DD85137" w:rsidR="002C7E6E" w:rsidRPr="00597CF7" w:rsidRDefault="00E27BC4" w:rsidP="00881705">
            <w:pPr>
              <w:numPr>
                <w:ilvl w:val="0"/>
                <w:numId w:val="7"/>
              </w:numPr>
              <w:spacing w:before="60" w:after="60" w:line="240" w:lineRule="auto"/>
              <w:ind w:left="0" w:firstLine="0"/>
              <w:rPr>
                <w:rFonts w:cs="Calibri"/>
              </w:rPr>
            </w:pPr>
            <w:proofErr w:type="gramStart"/>
            <w:r w:rsidRPr="00597CF7">
              <w:rPr>
                <w:rFonts w:cs="Calibri"/>
              </w:rPr>
              <w:t>Experience</w:t>
            </w:r>
            <w:r w:rsidRPr="002C7E6E">
              <w:rPr>
                <w:rFonts w:cs="Calibri"/>
              </w:rPr>
              <w:t xml:space="preserve"> </w:t>
            </w:r>
            <w:r w:rsidR="002C7E6E" w:rsidRPr="002C7E6E">
              <w:rPr>
                <w:rFonts w:cs="Calibri"/>
              </w:rPr>
              <w:t xml:space="preserve"> on</w:t>
            </w:r>
            <w:proofErr w:type="gramEnd"/>
            <w:r w:rsidR="002C7E6E" w:rsidRPr="002C7E6E">
              <w:rPr>
                <w:rFonts w:cs="Calibri"/>
              </w:rPr>
              <w:t xml:space="preserve"> </w:t>
            </w:r>
            <w:r w:rsidR="002C7E6E" w:rsidRPr="002C7E6E">
              <w:rPr>
                <w:rFonts w:cs="Calibri"/>
                <w:b/>
                <w:bCs/>
              </w:rPr>
              <w:t>test complete</w:t>
            </w:r>
            <w:r w:rsidR="002C7E6E">
              <w:rPr>
                <w:rFonts w:cs="Calibri"/>
                <w:b/>
                <w:bCs/>
              </w:rPr>
              <w:t xml:space="preserve"> tool.</w:t>
            </w:r>
          </w:p>
          <w:p w14:paraId="7878D0D1" w14:textId="7FDE8AAA" w:rsidR="00471741" w:rsidRPr="00597CF7" w:rsidRDefault="00E27BC4" w:rsidP="00881705">
            <w:pPr>
              <w:numPr>
                <w:ilvl w:val="0"/>
                <w:numId w:val="7"/>
              </w:numPr>
              <w:spacing w:before="60" w:after="60" w:line="240" w:lineRule="auto"/>
              <w:ind w:left="0" w:firstLine="0"/>
              <w:rPr>
                <w:rFonts w:cs="Calibri"/>
              </w:rPr>
            </w:pPr>
            <w:proofErr w:type="gramStart"/>
            <w:r w:rsidRPr="00597CF7">
              <w:rPr>
                <w:rFonts w:cs="Calibri"/>
              </w:rPr>
              <w:t>Experience</w:t>
            </w:r>
            <w:r>
              <w:rPr>
                <w:rFonts w:cs="Calibri"/>
              </w:rPr>
              <w:t xml:space="preserve"> </w:t>
            </w:r>
            <w:r w:rsidR="006A73DF">
              <w:rPr>
                <w:rFonts w:cs="Calibri"/>
              </w:rPr>
              <w:t xml:space="preserve"> of</w:t>
            </w:r>
            <w:proofErr w:type="gramEnd"/>
            <w:r w:rsidR="006A73DF">
              <w:rPr>
                <w:rFonts w:cs="Calibri"/>
              </w:rPr>
              <w:t xml:space="preserve"> </w:t>
            </w:r>
            <w:r w:rsidR="00471741" w:rsidRPr="00597CF7">
              <w:rPr>
                <w:rFonts w:cs="Calibri"/>
              </w:rPr>
              <w:t>tools like</w:t>
            </w:r>
            <w:r w:rsidR="00AA32DB" w:rsidRPr="00597CF7">
              <w:rPr>
                <w:rFonts w:cs="Calibri"/>
                <w:b/>
              </w:rPr>
              <w:t xml:space="preserve"> TestNG, </w:t>
            </w:r>
            <w:r w:rsidR="002D54CD">
              <w:rPr>
                <w:rFonts w:cs="Calibri"/>
                <w:b/>
              </w:rPr>
              <w:t>Jenkin, Maven</w:t>
            </w:r>
            <w:r w:rsidR="00160CB3">
              <w:rPr>
                <w:rFonts w:cs="Calibri"/>
                <w:b/>
              </w:rPr>
              <w:t>,</w:t>
            </w:r>
            <w:r w:rsidR="006B5376">
              <w:rPr>
                <w:rFonts w:cs="Calibri"/>
                <w:b/>
              </w:rPr>
              <w:t xml:space="preserve"> Git</w:t>
            </w:r>
            <w:r w:rsidR="00451B62">
              <w:rPr>
                <w:rFonts w:cs="Calibri"/>
                <w:b/>
              </w:rPr>
              <w:t>, Cucumber</w:t>
            </w:r>
            <w:r w:rsidR="000801F4">
              <w:rPr>
                <w:rFonts w:cs="Calibri"/>
                <w:b/>
              </w:rPr>
              <w:t xml:space="preserve"> </w:t>
            </w:r>
            <w:r w:rsidR="00471741" w:rsidRPr="00597CF7">
              <w:rPr>
                <w:rFonts w:cs="Calibri"/>
              </w:rPr>
              <w:t>etc.</w:t>
            </w:r>
            <w:bookmarkStart w:id="0" w:name="_GoBack"/>
            <w:bookmarkEnd w:id="0"/>
          </w:p>
          <w:p w14:paraId="4DEFE43A" w14:textId="0C19A417" w:rsidR="001E60CD" w:rsidRPr="00597CF7" w:rsidRDefault="00E27BC4" w:rsidP="00881705">
            <w:pPr>
              <w:numPr>
                <w:ilvl w:val="0"/>
                <w:numId w:val="7"/>
              </w:numPr>
              <w:spacing w:before="60" w:after="60" w:line="240" w:lineRule="auto"/>
              <w:ind w:left="0" w:firstLine="0"/>
              <w:rPr>
                <w:rFonts w:cs="Calibri"/>
              </w:rPr>
            </w:pPr>
            <w:r w:rsidRPr="00597CF7">
              <w:rPr>
                <w:rFonts w:cs="Calibri"/>
              </w:rPr>
              <w:t xml:space="preserve">Experience </w:t>
            </w:r>
            <w:r w:rsidR="001E60CD" w:rsidRPr="00597CF7">
              <w:rPr>
                <w:rFonts w:cs="Calibri"/>
              </w:rPr>
              <w:t xml:space="preserve"> of working in </w:t>
            </w:r>
            <w:r w:rsidR="001E60CD" w:rsidRPr="00597CF7">
              <w:rPr>
                <w:rFonts w:cs="Calibri"/>
                <w:b/>
              </w:rPr>
              <w:t>Agile  Environment</w:t>
            </w:r>
          </w:p>
          <w:p w14:paraId="07135A1E" w14:textId="77777777" w:rsidR="001E60CD" w:rsidRPr="00597CF7" w:rsidRDefault="001E60CD" w:rsidP="00881705">
            <w:pPr>
              <w:numPr>
                <w:ilvl w:val="0"/>
                <w:numId w:val="7"/>
              </w:numPr>
              <w:spacing w:before="60" w:after="60" w:line="240" w:lineRule="auto"/>
              <w:ind w:left="0" w:firstLine="0"/>
              <w:rPr>
                <w:rFonts w:cs="Calibri"/>
              </w:rPr>
            </w:pPr>
            <w:r w:rsidRPr="00597CF7">
              <w:rPr>
                <w:rFonts w:cs="Calibri"/>
              </w:rPr>
              <w:t xml:space="preserve">Experience of working on operating systems like </w:t>
            </w:r>
            <w:r w:rsidRPr="00597CF7">
              <w:rPr>
                <w:rFonts w:cs="Calibri"/>
                <w:b/>
              </w:rPr>
              <w:t>Windows</w:t>
            </w:r>
            <w:r w:rsidRPr="00597CF7">
              <w:rPr>
                <w:rFonts w:cs="Calibri"/>
              </w:rPr>
              <w:t xml:space="preserve"> platforms.</w:t>
            </w:r>
          </w:p>
          <w:p w14:paraId="0C74EA99" w14:textId="77777777" w:rsidR="00597CF7" w:rsidRPr="006A73DF" w:rsidRDefault="001E60CD" w:rsidP="006A73DF">
            <w:pPr>
              <w:numPr>
                <w:ilvl w:val="0"/>
                <w:numId w:val="7"/>
              </w:numPr>
              <w:spacing w:before="60" w:after="60" w:line="240" w:lineRule="auto"/>
              <w:ind w:left="0" w:firstLine="0"/>
              <w:rPr>
                <w:rFonts w:cs="Calibri"/>
              </w:rPr>
            </w:pPr>
            <w:r w:rsidRPr="00597CF7">
              <w:rPr>
                <w:rFonts w:cs="Calibri"/>
              </w:rPr>
              <w:t xml:space="preserve">Familiar with all aspects of </w:t>
            </w:r>
            <w:r w:rsidRPr="00597CF7">
              <w:rPr>
                <w:rFonts w:cs="Calibri"/>
                <w:b/>
              </w:rPr>
              <w:t>SDLC</w:t>
            </w:r>
            <w:r w:rsidRPr="00597CF7">
              <w:rPr>
                <w:rFonts w:cs="Calibri"/>
              </w:rPr>
              <w:t xml:space="preserve"> and </w:t>
            </w:r>
            <w:r w:rsidRPr="00597CF7">
              <w:rPr>
                <w:rFonts w:cs="Calibri"/>
                <w:b/>
              </w:rPr>
              <w:t>STLC</w:t>
            </w:r>
            <w:r w:rsidRPr="00597CF7">
              <w:rPr>
                <w:rFonts w:cs="Calibri"/>
              </w:rPr>
              <w:t>.</w:t>
            </w:r>
          </w:p>
          <w:p w14:paraId="7C589DCF" w14:textId="77777777" w:rsidR="00984487" w:rsidRPr="00984487" w:rsidRDefault="00984487" w:rsidP="00881705">
            <w:pPr>
              <w:spacing w:before="60" w:after="60" w:line="240" w:lineRule="auto"/>
              <w:rPr>
                <w:rFonts w:cs="Calibri"/>
              </w:rPr>
            </w:pPr>
          </w:p>
          <w:p w14:paraId="6EAB112C" w14:textId="77777777" w:rsidR="001E60CD" w:rsidRPr="00F54A38" w:rsidRDefault="001E60CD" w:rsidP="0088170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4"/>
                <w:szCs w:val="24"/>
              </w:rPr>
            </w:pPr>
            <w:r w:rsidRPr="00F54A38">
              <w:rPr>
                <w:b/>
                <w:sz w:val="24"/>
                <w:szCs w:val="24"/>
              </w:rPr>
              <w:t>TECHNICAL SKILLS</w:t>
            </w:r>
          </w:p>
          <w:tbl>
            <w:tblPr>
              <w:tblW w:w="1077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30"/>
              <w:gridCol w:w="8243"/>
            </w:tblGrid>
            <w:tr w:rsidR="001E60CD" w:rsidRPr="00F54A38" w14:paraId="4FB472FC" w14:textId="77777777" w:rsidTr="00FD4766">
              <w:trPr>
                <w:trHeight w:val="276"/>
              </w:trPr>
              <w:tc>
                <w:tcPr>
                  <w:tcW w:w="2530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3BEB24E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spacing w:before="12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Automation Testing</w:t>
                  </w:r>
                </w:p>
              </w:tc>
              <w:tc>
                <w:tcPr>
                  <w:tcW w:w="8243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35CB34C6" w14:textId="6021EF88" w:rsidR="001E60CD" w:rsidRPr="00597CF7" w:rsidRDefault="00955214" w:rsidP="001B071E">
                  <w:pPr>
                    <w:pStyle w:val="body-text"/>
                    <w:framePr w:hSpace="180" w:wrap="around" w:vAnchor="page" w:hAnchor="margin" w:y="421"/>
                    <w:numPr>
                      <w:ilvl w:val="0"/>
                      <w:numId w:val="9"/>
                    </w:numPr>
                    <w:spacing w:before="12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Selenium</w:t>
                  </w:r>
                  <w:r w:rsidR="000801F4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B7C63">
                    <w:rPr>
                      <w:rFonts w:ascii="Calibri" w:hAnsi="Calibri" w:cs="Calibri"/>
                      <w:sz w:val="22"/>
                      <w:szCs w:val="22"/>
                    </w:rPr>
                    <w:t>Web</w:t>
                  </w:r>
                  <w:r w:rsidR="009B7C63" w:rsidRPr="00597CF7">
                    <w:rPr>
                      <w:rFonts w:ascii="Calibri" w:hAnsi="Calibri" w:cs="Calibri"/>
                      <w:sz w:val="22"/>
                      <w:szCs w:val="22"/>
                    </w:rPr>
                    <w:t>Driver</w:t>
                  </w:r>
                  <w:proofErr w:type="spellEnd"/>
                  <w:r w:rsidR="009B7C63" w:rsidRPr="00597CF7">
                    <w:rPr>
                      <w:rFonts w:ascii="Calibri" w:hAnsi="Calibri" w:cs="Calibri"/>
                      <w:sz w:val="22"/>
                      <w:szCs w:val="22"/>
                    </w:rPr>
                    <w:t>, Selenium</w:t>
                  </w: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 xml:space="preserve"> Grid, </w:t>
                  </w:r>
                  <w:proofErr w:type="spellStart"/>
                  <w:r w:rsidR="000A5F00">
                    <w:rPr>
                      <w:rFonts w:ascii="Calibri" w:hAnsi="Calibri" w:cs="Calibri"/>
                      <w:sz w:val="22"/>
                      <w:szCs w:val="22"/>
                    </w:rPr>
                    <w:t>ChroPath</w:t>
                  </w:r>
                  <w:proofErr w:type="spellEnd"/>
                </w:p>
              </w:tc>
            </w:tr>
            <w:tr w:rsidR="001E60CD" w:rsidRPr="00F54A38" w14:paraId="565EBD63" w14:textId="77777777" w:rsidTr="00FD4766">
              <w:trPr>
                <w:trHeight w:val="340"/>
              </w:trPr>
              <w:tc>
                <w:tcPr>
                  <w:tcW w:w="2530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8AC0C54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Manual Testing</w:t>
                  </w:r>
                </w:p>
              </w:tc>
              <w:tc>
                <w:tcPr>
                  <w:tcW w:w="8243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 w14:paraId="5B61EA1A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numPr>
                      <w:ilvl w:val="0"/>
                      <w:numId w:val="9"/>
                    </w:numPr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Ex</w:t>
                  </w:r>
                  <w:r w:rsidR="001F0BD7">
                    <w:rPr>
                      <w:rFonts w:ascii="Calibri" w:hAnsi="Calibri" w:cs="Calibri"/>
                      <w:sz w:val="22"/>
                      <w:szCs w:val="22"/>
                    </w:rPr>
                    <w:t>perience</w:t>
                  </w: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 xml:space="preserve"> in Software Manual Testing Techniques</w:t>
                  </w:r>
                </w:p>
              </w:tc>
            </w:tr>
            <w:tr w:rsidR="001E60CD" w:rsidRPr="00F54A38" w14:paraId="1CB2BF7C" w14:textId="77777777" w:rsidTr="00FD4766">
              <w:trPr>
                <w:trHeight w:val="183"/>
              </w:trPr>
              <w:tc>
                <w:tcPr>
                  <w:tcW w:w="2530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9465EB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Technologies</w:t>
                  </w:r>
                </w:p>
              </w:tc>
              <w:tc>
                <w:tcPr>
                  <w:tcW w:w="8243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16B1E0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numPr>
                      <w:ilvl w:val="0"/>
                      <w:numId w:val="9"/>
                    </w:numPr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 xml:space="preserve">Microsoft Technology, </w:t>
                  </w:r>
                  <w:r w:rsidR="009B7C63" w:rsidRPr="00597CF7">
                    <w:rPr>
                      <w:rFonts w:ascii="Calibri" w:hAnsi="Calibri" w:cs="Calibri"/>
                      <w:sz w:val="22"/>
                      <w:szCs w:val="22"/>
                    </w:rPr>
                    <w:t>Open-Source</w:t>
                  </w: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 xml:space="preserve"> Technology</w:t>
                  </w:r>
                </w:p>
              </w:tc>
            </w:tr>
            <w:tr w:rsidR="001E60CD" w:rsidRPr="00F54A38" w14:paraId="2ED53058" w14:textId="77777777" w:rsidTr="00FD4766">
              <w:trPr>
                <w:trHeight w:val="557"/>
              </w:trPr>
              <w:tc>
                <w:tcPr>
                  <w:tcW w:w="2530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068BB1C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Applications &amp; Tools</w:t>
                  </w:r>
                </w:p>
              </w:tc>
              <w:tc>
                <w:tcPr>
                  <w:tcW w:w="8243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DEEA74" w14:textId="52CC978F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numPr>
                      <w:ilvl w:val="0"/>
                      <w:numId w:val="9"/>
                    </w:numPr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Eclipse, TestNG</w:t>
                  </w:r>
                  <w:r w:rsidR="00CF4B27" w:rsidRPr="00597CF7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JIRA</w:t>
                  </w:r>
                  <w:r w:rsidR="00005C42" w:rsidRPr="00597CF7">
                    <w:rPr>
                      <w:rFonts w:ascii="Calibri" w:hAnsi="Calibri" w:cs="Calibri"/>
                      <w:sz w:val="22"/>
                      <w:szCs w:val="22"/>
                    </w:rPr>
                    <w:t>,</w:t>
                  </w:r>
                  <w:r w:rsidR="00C67A32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Jenkins,</w:t>
                  </w:r>
                  <w:r w:rsidR="009B7C63">
                    <w:rPr>
                      <w:rFonts w:ascii="Calibri" w:hAnsi="Calibri" w:cs="Calibri"/>
                      <w:sz w:val="22"/>
                      <w:szCs w:val="22"/>
                    </w:rPr>
                    <w:t xml:space="preserve"> Git, Cucumber</w:t>
                  </w:r>
                  <w:r w:rsidR="002C7E6E">
                    <w:rPr>
                      <w:rFonts w:ascii="Calibri" w:hAnsi="Calibri" w:cs="Calibri"/>
                      <w:sz w:val="22"/>
                      <w:szCs w:val="22"/>
                    </w:rPr>
                    <w:t>, test complete</w:t>
                  </w:r>
                </w:p>
              </w:tc>
            </w:tr>
            <w:tr w:rsidR="001E60CD" w:rsidRPr="00F54A38" w14:paraId="5A638499" w14:textId="77777777" w:rsidTr="00FD4766">
              <w:trPr>
                <w:trHeight w:val="326"/>
              </w:trPr>
              <w:tc>
                <w:tcPr>
                  <w:tcW w:w="2530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AC6F65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Database</w:t>
                  </w:r>
                </w:p>
              </w:tc>
              <w:tc>
                <w:tcPr>
                  <w:tcW w:w="8243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93A3DD9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numPr>
                      <w:ilvl w:val="0"/>
                      <w:numId w:val="9"/>
                    </w:numPr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Microsoft SQL Server</w:t>
                  </w:r>
                </w:p>
              </w:tc>
            </w:tr>
            <w:tr w:rsidR="001E60CD" w:rsidRPr="00F54A38" w14:paraId="37A869A6" w14:textId="77777777" w:rsidTr="00FD4766">
              <w:trPr>
                <w:trHeight w:val="244"/>
              </w:trPr>
              <w:tc>
                <w:tcPr>
                  <w:tcW w:w="2530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6E2C876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Languages</w:t>
                  </w:r>
                </w:p>
              </w:tc>
              <w:tc>
                <w:tcPr>
                  <w:tcW w:w="8243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5311968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numPr>
                      <w:ilvl w:val="0"/>
                      <w:numId w:val="9"/>
                    </w:numPr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 xml:space="preserve"> Java</w:t>
                  </w:r>
                </w:p>
              </w:tc>
            </w:tr>
            <w:tr w:rsidR="001E60CD" w:rsidRPr="00F54A38" w14:paraId="33D041B6" w14:textId="77777777" w:rsidTr="00FD4766">
              <w:trPr>
                <w:trHeight w:val="244"/>
              </w:trPr>
              <w:tc>
                <w:tcPr>
                  <w:tcW w:w="2530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2E9C7FD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Scripting Languages</w:t>
                  </w:r>
                </w:p>
              </w:tc>
              <w:tc>
                <w:tcPr>
                  <w:tcW w:w="8243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AA2813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numPr>
                      <w:ilvl w:val="0"/>
                      <w:numId w:val="9"/>
                    </w:numPr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HTML, Java</w:t>
                  </w:r>
                  <w:r w:rsidR="0057292F">
                    <w:rPr>
                      <w:rFonts w:ascii="Calibri" w:hAnsi="Calibri" w:cs="Calibri"/>
                      <w:sz w:val="22"/>
                      <w:szCs w:val="22"/>
                    </w:rPr>
                    <w:t>Script</w:t>
                  </w:r>
                </w:p>
              </w:tc>
            </w:tr>
            <w:tr w:rsidR="001E60CD" w:rsidRPr="00F54A38" w14:paraId="0C75F42C" w14:textId="77777777" w:rsidTr="00FD4766">
              <w:trPr>
                <w:trHeight w:val="367"/>
              </w:trPr>
              <w:tc>
                <w:tcPr>
                  <w:tcW w:w="2530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775B0AB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Operating System</w:t>
                  </w:r>
                </w:p>
              </w:tc>
              <w:tc>
                <w:tcPr>
                  <w:tcW w:w="8243" w:type="dxa"/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90769E2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numPr>
                      <w:ilvl w:val="0"/>
                      <w:numId w:val="9"/>
                    </w:numPr>
                    <w:spacing w:before="40" w:after="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597CF7">
                    <w:rPr>
                      <w:rFonts w:ascii="Calibri" w:hAnsi="Calibri" w:cs="Calibri"/>
                      <w:sz w:val="22"/>
                      <w:szCs w:val="22"/>
                    </w:rPr>
                    <w:t>Windows</w:t>
                  </w:r>
                </w:p>
              </w:tc>
            </w:tr>
            <w:tr w:rsidR="001E60CD" w:rsidRPr="00F54A38" w14:paraId="0E22F32B" w14:textId="77777777" w:rsidTr="00FD4766">
              <w:trPr>
                <w:trHeight w:val="729"/>
              </w:trPr>
              <w:tc>
                <w:tcPr>
                  <w:tcW w:w="2530" w:type="dxa"/>
                  <w:tcBorders>
                    <w:bottom w:val="single" w:sz="4" w:space="0" w:color="auto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24F322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spacing w:before="40" w:after="40"/>
                    <w:rPr>
                      <w:rFonts w:ascii="Calibri" w:hAnsi="Calibri"/>
                      <w:bCs/>
                      <w:sz w:val="22"/>
                      <w:szCs w:val="22"/>
                      <w:lang w:val="en-GB"/>
                    </w:rPr>
                  </w:pPr>
                  <w:r w:rsidRPr="00597CF7">
                    <w:rPr>
                      <w:rFonts w:ascii="Calibri" w:hAnsi="Calibri"/>
                      <w:bCs/>
                      <w:sz w:val="22"/>
                      <w:szCs w:val="22"/>
                      <w:lang w:val="en-GB"/>
                    </w:rPr>
                    <w:t>Domain</w:t>
                  </w:r>
                </w:p>
              </w:tc>
              <w:tc>
                <w:tcPr>
                  <w:tcW w:w="8243" w:type="dxa"/>
                  <w:tcBorders>
                    <w:bottom w:val="single" w:sz="4" w:space="0" w:color="auto"/>
                  </w:tcBorders>
                  <w:shd w:val="clear" w:color="auto" w:fill="F2F2F2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902D34" w14:textId="77777777" w:rsidR="001E60CD" w:rsidRPr="00597CF7" w:rsidRDefault="001E60CD" w:rsidP="001B071E">
                  <w:pPr>
                    <w:pStyle w:val="body-text"/>
                    <w:framePr w:hSpace="180" w:wrap="around" w:vAnchor="page" w:hAnchor="margin" w:y="421"/>
                    <w:numPr>
                      <w:ilvl w:val="0"/>
                      <w:numId w:val="9"/>
                    </w:numPr>
                    <w:spacing w:before="40" w:after="40"/>
                    <w:rPr>
                      <w:rFonts w:ascii="Calibri" w:hAnsi="Calibri"/>
                      <w:sz w:val="22"/>
                      <w:szCs w:val="22"/>
                      <w:lang w:val="en-GB"/>
                    </w:rPr>
                  </w:pPr>
                  <w:r w:rsidRPr="00597CF7">
                    <w:rPr>
                      <w:rFonts w:ascii="Calibri" w:hAnsi="Calibri"/>
                      <w:sz w:val="22"/>
                      <w:szCs w:val="22"/>
                      <w:lang w:val="en-GB"/>
                    </w:rPr>
                    <w:t xml:space="preserve">Insurance, </w:t>
                  </w:r>
                  <w:r w:rsidR="00C3424A" w:rsidRPr="00597CF7">
                    <w:rPr>
                      <w:rFonts w:ascii="Calibri" w:hAnsi="Calibri"/>
                      <w:sz w:val="22"/>
                      <w:szCs w:val="22"/>
                      <w:lang w:val="en-GB"/>
                    </w:rPr>
                    <w:t>Banking</w:t>
                  </w:r>
                  <w:r w:rsidR="006D010F">
                    <w:rPr>
                      <w:rFonts w:ascii="Calibri" w:hAnsi="Calibri"/>
                      <w:sz w:val="22"/>
                      <w:szCs w:val="22"/>
                      <w:lang w:val="en-GB"/>
                    </w:rPr>
                    <w:t>, E-Commerce</w:t>
                  </w:r>
                </w:p>
              </w:tc>
            </w:tr>
          </w:tbl>
          <w:p w14:paraId="6DD772D7" w14:textId="77777777" w:rsidR="00F54488" w:rsidRPr="00F54A38" w:rsidRDefault="00F54488" w:rsidP="0088170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  <w:p w14:paraId="7D5D811C" w14:textId="77777777" w:rsidR="001E60CD" w:rsidRPr="00F54A38" w:rsidRDefault="001E60CD" w:rsidP="0088170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4"/>
                <w:szCs w:val="24"/>
              </w:rPr>
            </w:pPr>
            <w:r w:rsidRPr="00F54A38">
              <w:rPr>
                <w:b/>
                <w:sz w:val="24"/>
                <w:szCs w:val="24"/>
              </w:rPr>
              <w:t xml:space="preserve">WORK EXPERIENCE                                                                                                  </w:t>
            </w:r>
          </w:p>
          <w:tbl>
            <w:tblPr>
              <w:tblW w:w="10805" w:type="dxa"/>
              <w:tblLayout w:type="fixed"/>
              <w:tblLook w:val="01E0" w:firstRow="1" w:lastRow="1" w:firstColumn="1" w:lastColumn="1" w:noHBand="0" w:noVBand="0"/>
            </w:tblPr>
            <w:tblGrid>
              <w:gridCol w:w="2780"/>
              <w:gridCol w:w="4259"/>
              <w:gridCol w:w="3766"/>
            </w:tblGrid>
            <w:tr w:rsidR="002E5856" w:rsidRPr="00F54A38" w14:paraId="7565539E" w14:textId="77777777" w:rsidTr="00FD4766">
              <w:trPr>
                <w:trHeight w:val="327"/>
              </w:trPr>
              <w:tc>
                <w:tcPr>
                  <w:tcW w:w="278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072F1BAB" w14:textId="77777777" w:rsidR="002E5856" w:rsidRPr="00597CF7" w:rsidRDefault="002E5856" w:rsidP="001B071E">
                  <w:pPr>
                    <w:pStyle w:val="body-text"/>
                    <w:framePr w:hSpace="180" w:wrap="around" w:vAnchor="page" w:hAnchor="margin" w:y="421"/>
                    <w:jc w:val="center"/>
                    <w:rPr>
                      <w:rFonts w:ascii="Calibri" w:hAnsi="Calibri"/>
                      <w:b/>
                      <w:sz w:val="22"/>
                      <w:szCs w:val="22"/>
                      <w:lang w:val="en-GB"/>
                    </w:rPr>
                  </w:pPr>
                  <w:r w:rsidRPr="00597CF7">
                    <w:rPr>
                      <w:rFonts w:ascii="Calibri" w:hAnsi="Calibri"/>
                      <w:b/>
                      <w:sz w:val="22"/>
                      <w:szCs w:val="22"/>
                      <w:lang w:val="en-GB"/>
                    </w:rPr>
                    <w:t>Organization</w:t>
                  </w:r>
                </w:p>
              </w:tc>
              <w:tc>
                <w:tcPr>
                  <w:tcW w:w="425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3545126A" w14:textId="77777777" w:rsidR="002E5856" w:rsidRPr="00597CF7" w:rsidRDefault="002E5856" w:rsidP="001B071E">
                  <w:pPr>
                    <w:pStyle w:val="body-text"/>
                    <w:framePr w:hSpace="180" w:wrap="around" w:vAnchor="page" w:hAnchor="margin" w:y="421"/>
                    <w:jc w:val="center"/>
                    <w:rPr>
                      <w:rFonts w:ascii="Calibri" w:hAnsi="Calibri"/>
                      <w:b/>
                      <w:sz w:val="22"/>
                      <w:szCs w:val="22"/>
                      <w:lang w:val="en-GB"/>
                    </w:rPr>
                  </w:pPr>
                  <w:r w:rsidRPr="00597CF7">
                    <w:rPr>
                      <w:rFonts w:ascii="Calibri" w:hAnsi="Calibri"/>
                      <w:b/>
                      <w:sz w:val="22"/>
                      <w:szCs w:val="22"/>
                      <w:lang w:val="en-GB"/>
                    </w:rPr>
                    <w:t>Role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D9D9D9"/>
                </w:tcPr>
                <w:p w14:paraId="35E03530" w14:textId="77777777" w:rsidR="002E5856" w:rsidRPr="00597CF7" w:rsidRDefault="002E5856" w:rsidP="001B071E">
                  <w:pPr>
                    <w:pStyle w:val="body-text"/>
                    <w:framePr w:hSpace="180" w:wrap="around" w:vAnchor="page" w:hAnchor="margin" w:y="421"/>
                    <w:jc w:val="center"/>
                    <w:rPr>
                      <w:rFonts w:ascii="Calibri" w:hAnsi="Calibri"/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  <w:lang w:val="en-GB"/>
                    </w:rPr>
                    <w:t>Duration</w:t>
                  </w:r>
                </w:p>
              </w:tc>
            </w:tr>
            <w:tr w:rsidR="002E5856" w:rsidRPr="00F54A38" w14:paraId="17AA97D4" w14:textId="77777777" w:rsidTr="00FD4766">
              <w:trPr>
                <w:trHeight w:val="282"/>
              </w:trPr>
              <w:tc>
                <w:tcPr>
                  <w:tcW w:w="2780" w:type="dxa"/>
                  <w:tcBorders>
                    <w:top w:val="single" w:sz="4" w:space="0" w:color="auto"/>
                  </w:tcBorders>
                  <w:shd w:val="clear" w:color="auto" w:fill="F2F2F2"/>
                </w:tcPr>
                <w:p w14:paraId="4B45C4CA" w14:textId="5AFEE3DB" w:rsidR="002E5856" w:rsidRPr="00597CF7" w:rsidRDefault="00526D0B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</w:p>
              </w:tc>
              <w:tc>
                <w:tcPr>
                  <w:tcW w:w="4259" w:type="dxa"/>
                  <w:tcBorders>
                    <w:top w:val="single" w:sz="4" w:space="0" w:color="auto"/>
                  </w:tcBorders>
                  <w:shd w:val="clear" w:color="auto" w:fill="F2F2F2"/>
                </w:tcPr>
                <w:p w14:paraId="4E9B64E8" w14:textId="7F782325" w:rsidR="002E5856" w:rsidRPr="00597CF7" w:rsidRDefault="00003CCB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</w:tcBorders>
                  <w:shd w:val="clear" w:color="auto" w:fill="F2F2F2"/>
                </w:tcPr>
                <w:p w14:paraId="3A7AE4DC" w14:textId="3EE9336F" w:rsidR="002E5856" w:rsidRPr="00597CF7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jc w:val="center"/>
                    <w:rPr>
                      <w:lang w:val="en-GB"/>
                    </w:rPr>
                  </w:pPr>
                </w:p>
              </w:tc>
            </w:tr>
            <w:tr w:rsidR="002E5856" w:rsidRPr="00F54A38" w14:paraId="2C5A9D44" w14:textId="77777777" w:rsidTr="00FD4766">
              <w:trPr>
                <w:trHeight w:val="282"/>
              </w:trPr>
              <w:tc>
                <w:tcPr>
                  <w:tcW w:w="2780" w:type="dxa"/>
                  <w:shd w:val="clear" w:color="auto" w:fill="F2F2F2"/>
                </w:tcPr>
                <w:p w14:paraId="0DBE6942" w14:textId="7FDB5940" w:rsidR="00BA5973" w:rsidRPr="00280CDD" w:rsidRDefault="00BA5973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sz w:val="20"/>
                      <w:szCs w:val="20"/>
                      <w:lang w:val="en-GB"/>
                    </w:rPr>
                  </w:pPr>
                  <w:r w:rsidRPr="00280CDD">
                    <w:rPr>
                      <w:sz w:val="20"/>
                      <w:szCs w:val="20"/>
                      <w:lang w:val="en-GB"/>
                    </w:rPr>
                    <w:t xml:space="preserve">           M-tech solutions PVT  ITD</w:t>
                  </w:r>
                </w:p>
                <w:p w14:paraId="068F5392" w14:textId="618D2720" w:rsidR="00BA5973" w:rsidRPr="00597CF7" w:rsidRDefault="001266DE" w:rsidP="001B071E">
                  <w:pPr>
                    <w:framePr w:hSpace="180" w:wrap="around" w:vAnchor="page" w:hAnchor="margin" w:y="421"/>
                    <w:spacing w:before="60" w:after="60"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</w:t>
                  </w:r>
                  <w:r w:rsidR="00BA5973">
                    <w:rPr>
                      <w:lang w:val="en-GB"/>
                    </w:rPr>
                    <w:t>(Publicis Sapient)</w:t>
                  </w:r>
                </w:p>
              </w:tc>
              <w:tc>
                <w:tcPr>
                  <w:tcW w:w="4259" w:type="dxa"/>
                  <w:shd w:val="clear" w:color="auto" w:fill="F2F2F2"/>
                </w:tcPr>
                <w:p w14:paraId="3A26218B" w14:textId="49A46432" w:rsidR="00BA5973" w:rsidRDefault="00BA5973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</w:t>
                  </w:r>
                  <w:r w:rsidR="00280CDD">
                    <w:rPr>
                      <w:lang w:val="en-GB"/>
                    </w:rPr>
                    <w:t xml:space="preserve">             </w:t>
                  </w:r>
                  <w:r>
                    <w:rPr>
                      <w:lang w:val="en-GB"/>
                    </w:rPr>
                    <w:t xml:space="preserve"> QA Engineer</w:t>
                  </w:r>
                </w:p>
                <w:p w14:paraId="3E6A6BDA" w14:textId="77777777" w:rsidR="00280CDD" w:rsidRDefault="00BA5973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</w:t>
                  </w:r>
                  <w:r w:rsidR="00280CDD">
                    <w:rPr>
                      <w:lang w:val="en-GB"/>
                    </w:rPr>
                    <w:t xml:space="preserve">            </w:t>
                  </w:r>
                </w:p>
                <w:p w14:paraId="4385BA51" w14:textId="44FB5501" w:rsidR="00BA5973" w:rsidRPr="00597CF7" w:rsidRDefault="00280CDD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              </w:t>
                  </w:r>
                  <w:r w:rsidR="00BA5973">
                    <w:rPr>
                      <w:lang w:val="en-GB"/>
                    </w:rPr>
                    <w:t>Associate QA L2</w:t>
                  </w:r>
                </w:p>
              </w:tc>
              <w:tc>
                <w:tcPr>
                  <w:tcW w:w="3766" w:type="dxa"/>
                  <w:shd w:val="clear" w:color="auto" w:fill="F2F2F2"/>
                </w:tcPr>
                <w:p w14:paraId="36FDAE13" w14:textId="7EC09B29" w:rsidR="00BA5973" w:rsidRDefault="00BA5973" w:rsidP="001B071E">
                  <w:pPr>
                    <w:framePr w:hSpace="180" w:wrap="around" w:vAnchor="page" w:hAnchor="margin" w:y="421"/>
                    <w:spacing w:before="60" w:after="60" w:line="240" w:lineRule="auto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Dec 20</w:t>
                  </w:r>
                  <w:r w:rsidR="00A26D67">
                    <w:rPr>
                      <w:lang w:val="en-GB"/>
                    </w:rPr>
                    <w:t>1</w:t>
                  </w:r>
                  <w:r w:rsidR="005755DE">
                    <w:rPr>
                      <w:lang w:val="en-GB"/>
                    </w:rPr>
                    <w:t>7</w:t>
                  </w:r>
                  <w:r>
                    <w:rPr>
                      <w:lang w:val="en-GB"/>
                    </w:rPr>
                    <w:t xml:space="preserve"> – 9 Feb.2022</w:t>
                  </w:r>
                </w:p>
                <w:p w14:paraId="7FDB8E70" w14:textId="77777777" w:rsidR="00280CDD" w:rsidRDefault="00BA5973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</w:t>
                  </w:r>
                  <w:r w:rsidR="00086B28">
                    <w:rPr>
                      <w:lang w:val="en-GB"/>
                    </w:rPr>
                    <w:t xml:space="preserve">       </w:t>
                  </w:r>
                </w:p>
                <w:p w14:paraId="25EA0D65" w14:textId="78A42733" w:rsidR="00BA5973" w:rsidRDefault="00280CDD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        </w:t>
                  </w:r>
                  <w:r w:rsidR="00086B28">
                    <w:rPr>
                      <w:lang w:val="en-GB"/>
                    </w:rPr>
                    <w:t xml:space="preserve"> 10 Feb. 2022 – 28</w:t>
                  </w:r>
                  <w:r w:rsidR="00086B28" w:rsidRPr="00086B28">
                    <w:rPr>
                      <w:vertAlign w:val="superscript"/>
                      <w:lang w:val="en-GB"/>
                    </w:rPr>
                    <w:t>th</w:t>
                  </w:r>
                  <w:r w:rsidR="00086B28">
                    <w:rPr>
                      <w:lang w:val="en-GB"/>
                    </w:rPr>
                    <w:t xml:space="preserve"> dec</w:t>
                  </w:r>
                  <w:r w:rsidR="00090938">
                    <w:rPr>
                      <w:lang w:val="en-GB"/>
                    </w:rPr>
                    <w:t xml:space="preserve"> 2022</w:t>
                  </w:r>
                </w:p>
                <w:p w14:paraId="7C498AB1" w14:textId="21403353" w:rsidR="00BA5973" w:rsidRPr="00597CF7" w:rsidRDefault="00BA5973" w:rsidP="001B071E">
                  <w:pPr>
                    <w:framePr w:hSpace="180" w:wrap="around" w:vAnchor="page" w:hAnchor="margin" w:y="421"/>
                    <w:spacing w:before="60" w:after="60" w:line="240" w:lineRule="auto"/>
                    <w:jc w:val="center"/>
                    <w:rPr>
                      <w:lang w:val="en-GB"/>
                    </w:rPr>
                  </w:pPr>
                </w:p>
              </w:tc>
            </w:tr>
            <w:tr w:rsidR="002E5856" w:rsidRPr="00F54A38" w14:paraId="59D1E5DE" w14:textId="77777777" w:rsidTr="00FD4766">
              <w:trPr>
                <w:trHeight w:val="282"/>
              </w:trPr>
              <w:tc>
                <w:tcPr>
                  <w:tcW w:w="2780" w:type="dxa"/>
                  <w:shd w:val="clear" w:color="auto" w:fill="F2F2F2"/>
                </w:tcPr>
                <w:p w14:paraId="2B500203" w14:textId="77777777" w:rsidR="002E5856" w:rsidRPr="00597CF7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</w:p>
              </w:tc>
              <w:tc>
                <w:tcPr>
                  <w:tcW w:w="4259" w:type="dxa"/>
                  <w:shd w:val="clear" w:color="auto" w:fill="F2F2F2"/>
                </w:tcPr>
                <w:p w14:paraId="3769EB6E" w14:textId="77777777" w:rsidR="002E5856" w:rsidRPr="00597CF7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jc w:val="center"/>
                    <w:rPr>
                      <w:lang w:val="en-GB"/>
                    </w:rPr>
                  </w:pPr>
                </w:p>
              </w:tc>
              <w:tc>
                <w:tcPr>
                  <w:tcW w:w="3766" w:type="dxa"/>
                  <w:shd w:val="clear" w:color="auto" w:fill="F2F2F2"/>
                </w:tcPr>
                <w:p w14:paraId="7579B998" w14:textId="77777777" w:rsidR="002E5856" w:rsidRPr="00597CF7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jc w:val="center"/>
                    <w:rPr>
                      <w:lang w:val="en-GB"/>
                    </w:rPr>
                  </w:pPr>
                </w:p>
              </w:tc>
            </w:tr>
            <w:tr w:rsidR="002E5856" w:rsidRPr="00F54A38" w14:paraId="104E3D36" w14:textId="77777777" w:rsidTr="00FD4766">
              <w:trPr>
                <w:trHeight w:val="282"/>
              </w:trPr>
              <w:tc>
                <w:tcPr>
                  <w:tcW w:w="2780" w:type="dxa"/>
                  <w:shd w:val="clear" w:color="auto" w:fill="F2F2F2"/>
                </w:tcPr>
                <w:p w14:paraId="646C53FB" w14:textId="77777777" w:rsidR="002E5856" w:rsidRPr="00597CF7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</w:p>
              </w:tc>
              <w:tc>
                <w:tcPr>
                  <w:tcW w:w="4259" w:type="dxa"/>
                  <w:shd w:val="clear" w:color="auto" w:fill="F2F2F2"/>
                </w:tcPr>
                <w:p w14:paraId="2ADEB853" w14:textId="77777777" w:rsidR="002E5856" w:rsidRPr="00597CF7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jc w:val="center"/>
                    <w:rPr>
                      <w:lang w:val="en-GB"/>
                    </w:rPr>
                  </w:pPr>
                </w:p>
              </w:tc>
              <w:tc>
                <w:tcPr>
                  <w:tcW w:w="3766" w:type="dxa"/>
                  <w:shd w:val="clear" w:color="auto" w:fill="F2F2F2"/>
                </w:tcPr>
                <w:p w14:paraId="3D521075" w14:textId="77777777" w:rsidR="002E5856" w:rsidRPr="00597CF7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jc w:val="center"/>
                    <w:rPr>
                      <w:lang w:val="en-GB"/>
                    </w:rPr>
                  </w:pPr>
                </w:p>
              </w:tc>
            </w:tr>
            <w:tr w:rsidR="002E5856" w:rsidRPr="00F54A38" w14:paraId="5E86CD0B" w14:textId="77777777" w:rsidTr="00FD4766">
              <w:trPr>
                <w:trHeight w:val="1605"/>
              </w:trPr>
              <w:tc>
                <w:tcPr>
                  <w:tcW w:w="2780" w:type="dxa"/>
                  <w:shd w:val="clear" w:color="auto" w:fill="F2F2F2"/>
                </w:tcPr>
                <w:p w14:paraId="248EF8E4" w14:textId="77777777" w:rsidR="002E5856" w:rsidRPr="00597CF7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</w:p>
              </w:tc>
              <w:tc>
                <w:tcPr>
                  <w:tcW w:w="4259" w:type="dxa"/>
                  <w:shd w:val="clear" w:color="auto" w:fill="F2F2F2"/>
                </w:tcPr>
                <w:p w14:paraId="1BEF061E" w14:textId="77777777" w:rsidR="002E5856" w:rsidRPr="00597CF7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</w:p>
              </w:tc>
              <w:tc>
                <w:tcPr>
                  <w:tcW w:w="3766" w:type="dxa"/>
                  <w:shd w:val="clear" w:color="auto" w:fill="F2F2F2"/>
                </w:tcPr>
                <w:p w14:paraId="3BCA64B8" w14:textId="77777777" w:rsidR="002E5856" w:rsidRDefault="002E5856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</w:p>
              </w:tc>
            </w:tr>
          </w:tbl>
          <w:p w14:paraId="4204CE5C" w14:textId="77777777" w:rsidR="001E60CD" w:rsidRPr="00F54A38" w:rsidRDefault="001E60CD" w:rsidP="0088170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4"/>
                <w:szCs w:val="24"/>
              </w:rPr>
            </w:pPr>
            <w:r w:rsidRPr="00F54A38">
              <w:rPr>
                <w:b/>
                <w:sz w:val="24"/>
                <w:szCs w:val="24"/>
              </w:rPr>
              <w:t>PROJECTS</w:t>
            </w:r>
          </w:p>
          <w:p w14:paraId="4D6D833A" w14:textId="77777777" w:rsidR="004B18BB" w:rsidRDefault="004B18BB" w:rsidP="00881705">
            <w:pPr>
              <w:pBdr>
                <w:bottom w:val="double" w:sz="6" w:space="1" w:color="auto"/>
              </w:pBdr>
              <w:spacing w:after="0" w:line="240" w:lineRule="auto"/>
              <w:rPr>
                <w:rFonts w:cs="Arial"/>
                <w:b/>
                <w:i/>
                <w:sz w:val="24"/>
                <w:szCs w:val="24"/>
              </w:rPr>
            </w:pPr>
          </w:p>
          <w:p w14:paraId="7D501FCF" w14:textId="5874B37A" w:rsidR="00A761AE" w:rsidRPr="002E5856" w:rsidRDefault="00954E6C" w:rsidP="00881705">
            <w:pPr>
              <w:pBdr>
                <w:bottom w:val="double" w:sz="6" w:space="1" w:color="auto"/>
              </w:pBdr>
              <w:spacing w:line="240" w:lineRule="auto"/>
              <w:rPr>
                <w:rFonts w:cs="Arial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cs="Arial"/>
                <w:b/>
                <w:i/>
                <w:sz w:val="24"/>
                <w:szCs w:val="24"/>
              </w:rPr>
              <w:t>Mtech</w:t>
            </w:r>
            <w:proofErr w:type="spellEnd"/>
            <w:r>
              <w:rPr>
                <w:rFonts w:cs="Arial"/>
                <w:b/>
                <w:i/>
                <w:sz w:val="24"/>
                <w:szCs w:val="24"/>
              </w:rPr>
              <w:t xml:space="preserve"> solutions </w:t>
            </w:r>
            <w:r w:rsidR="00A761AE">
              <w:rPr>
                <w:rFonts w:cs="Arial"/>
                <w:b/>
                <w:i/>
                <w:sz w:val="24"/>
                <w:szCs w:val="24"/>
              </w:rPr>
              <w:t>Pvt. Ltd.</w:t>
            </w:r>
            <w:r w:rsidR="00A761AE" w:rsidRPr="00F54A38">
              <w:rPr>
                <w:rFonts w:cs="Arial"/>
                <w:b/>
                <w:i/>
                <w:sz w:val="24"/>
                <w:szCs w:val="24"/>
              </w:rPr>
              <w:t xml:space="preserve">  [</w:t>
            </w:r>
            <w:r w:rsidR="00D65048" w:rsidRPr="00D65048">
              <w:rPr>
                <w:rFonts w:cs="Arial"/>
                <w:b/>
                <w:i/>
                <w:sz w:val="24"/>
                <w:szCs w:val="24"/>
              </w:rPr>
              <w:t>https://mtechsolu.com/contact-us/</w:t>
            </w:r>
            <w:r w:rsidR="00A761AE" w:rsidRPr="00F54A38">
              <w:rPr>
                <w:rFonts w:cs="Arial"/>
                <w:b/>
                <w:i/>
                <w:sz w:val="24"/>
                <w:szCs w:val="24"/>
              </w:rPr>
              <w:t>]</w:t>
            </w:r>
            <w:r w:rsidR="001266DE">
              <w:rPr>
                <w:rFonts w:cs="Arial"/>
                <w:b/>
                <w:i/>
              </w:rPr>
              <w:t>Dec</w:t>
            </w:r>
            <w:r>
              <w:rPr>
                <w:b/>
                <w:i/>
                <w:lang w:val="en-GB"/>
              </w:rPr>
              <w:t>201</w:t>
            </w:r>
            <w:r w:rsidR="004F6861">
              <w:rPr>
                <w:b/>
                <w:i/>
                <w:lang w:val="en-GB"/>
              </w:rPr>
              <w:t>7</w:t>
            </w:r>
            <w:r w:rsidR="002E5856" w:rsidRPr="002E5856">
              <w:rPr>
                <w:b/>
                <w:i/>
                <w:lang w:val="en-GB"/>
              </w:rPr>
              <w:t xml:space="preserve">– </w:t>
            </w:r>
            <w:r w:rsidR="001266DE">
              <w:rPr>
                <w:b/>
                <w:i/>
                <w:lang w:val="en-GB"/>
              </w:rPr>
              <w:t xml:space="preserve">9 </w:t>
            </w:r>
            <w:proofErr w:type="spellStart"/>
            <w:r w:rsidR="001266DE">
              <w:rPr>
                <w:b/>
                <w:i/>
                <w:lang w:val="en-GB"/>
              </w:rPr>
              <w:t>feb</w:t>
            </w:r>
            <w:proofErr w:type="spellEnd"/>
            <w:r w:rsidR="001266DE">
              <w:rPr>
                <w:b/>
                <w:i/>
                <w:lang w:val="en-GB"/>
              </w:rPr>
              <w:t xml:space="preserve"> 2022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4"/>
              <w:gridCol w:w="8999"/>
            </w:tblGrid>
            <w:tr w:rsidR="00A761AE" w:rsidRPr="00F54A38" w14:paraId="58FA025E" w14:textId="77777777" w:rsidTr="00FD4766">
              <w:tc>
                <w:tcPr>
                  <w:tcW w:w="1774" w:type="dxa"/>
                  <w:shd w:val="clear" w:color="auto" w:fill="D9D9D9"/>
                </w:tcPr>
                <w:p w14:paraId="05E13CF1" w14:textId="77777777" w:rsidR="00A761AE" w:rsidRPr="00BD39F7" w:rsidRDefault="00A761AE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BD39F7">
                    <w:rPr>
                      <w:b/>
                      <w:bCs/>
                    </w:rPr>
                    <w:t>Project</w:t>
                  </w:r>
                  <w:r w:rsidR="0011774F">
                    <w:rPr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8999" w:type="dxa"/>
                  <w:shd w:val="clear" w:color="auto" w:fill="F2F2F2"/>
                </w:tcPr>
                <w:p w14:paraId="2CEB9D07" w14:textId="77777777" w:rsidR="00881705" w:rsidRPr="00881705" w:rsidRDefault="00881705" w:rsidP="001B071E">
                  <w:pPr>
                    <w:framePr w:hSpace="180" w:wrap="around" w:vAnchor="page" w:hAnchor="margin" w:y="421"/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sz w:val="24"/>
                      <w:szCs w:val="24"/>
                    </w:rPr>
                  </w:pPr>
                  <w:r w:rsidRPr="00881705">
                    <w:rPr>
                      <w:rFonts w:ascii="Times New Roman" w:eastAsia="Times New Roman" w:hAnsi="Times New Roman" w:cs="Arial"/>
                      <w:sz w:val="24"/>
                      <w:szCs w:val="24"/>
                    </w:rPr>
                    <w:t>I-Insured</w:t>
                  </w:r>
                </w:p>
                <w:p w14:paraId="65F3E736" w14:textId="77777777" w:rsidR="00A761AE" w:rsidRPr="00BD39F7" w:rsidRDefault="00A761AE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A761AE" w:rsidRPr="00F54A38" w14:paraId="7C8F787B" w14:textId="77777777" w:rsidTr="00FD4766">
              <w:tc>
                <w:tcPr>
                  <w:tcW w:w="1774" w:type="dxa"/>
                  <w:shd w:val="clear" w:color="auto" w:fill="D9D9D9"/>
                </w:tcPr>
                <w:p w14:paraId="0A39C4BE" w14:textId="77777777" w:rsidR="00A761AE" w:rsidRPr="00BD39F7" w:rsidRDefault="00A761AE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8999" w:type="dxa"/>
                  <w:shd w:val="clear" w:color="auto" w:fill="F2F2F2"/>
                </w:tcPr>
                <w:p w14:paraId="653D5269" w14:textId="77777777" w:rsidR="00A761AE" w:rsidRPr="00BD39F7" w:rsidRDefault="00A761AE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Cs/>
                    </w:rPr>
                  </w:pPr>
                </w:p>
              </w:tc>
            </w:tr>
            <w:tr w:rsidR="00A761AE" w:rsidRPr="00F54A38" w14:paraId="043992FD" w14:textId="77777777" w:rsidTr="00FD4766">
              <w:tc>
                <w:tcPr>
                  <w:tcW w:w="1774" w:type="dxa"/>
                  <w:shd w:val="clear" w:color="auto" w:fill="D9D9D9"/>
                </w:tcPr>
                <w:p w14:paraId="270E0DEE" w14:textId="77777777" w:rsidR="00A761AE" w:rsidRPr="00BD39F7" w:rsidRDefault="00A761AE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BD39F7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8999" w:type="dxa"/>
                  <w:shd w:val="clear" w:color="auto" w:fill="F2F2F2"/>
                </w:tcPr>
                <w:p w14:paraId="6139380E" w14:textId="77777777" w:rsidR="00A761AE" w:rsidRPr="00BD39F7" w:rsidRDefault="00881705" w:rsidP="001B071E">
                  <w:pPr>
                    <w:framePr w:hSpace="180" w:wrap="around" w:vAnchor="page" w:hAnchor="margin" w:y="421"/>
                    <w:spacing w:after="0" w:line="240" w:lineRule="auto"/>
                    <w:rPr>
                      <w:rFonts w:eastAsia="Times New Roman" w:cs="Arial"/>
                      <w:lang w:eastAsia="en-GB" w:bidi="hi-IN"/>
                    </w:rPr>
                  </w:pPr>
                  <w:r w:rsidRPr="00881705">
                    <w:rPr>
                      <w:rFonts w:eastAsia="Times New Roman" w:cs="Arial"/>
                      <w:lang w:eastAsia="en-GB" w:bidi="hi-IN"/>
                    </w:rPr>
                    <w:t>Project offers complete health protection for a User. User can register himself, User can buy Insurance, User can check their insurance status, User can make payment and User can submit a claim.</w:t>
                  </w:r>
                </w:p>
                <w:p w14:paraId="6B284DB2" w14:textId="77777777" w:rsidR="00A761AE" w:rsidRPr="00BD39F7" w:rsidRDefault="00A761AE" w:rsidP="001B071E">
                  <w:pPr>
                    <w:framePr w:hSpace="180" w:wrap="around" w:vAnchor="page" w:hAnchor="margin" w:y="421"/>
                    <w:spacing w:after="0" w:line="240" w:lineRule="auto"/>
                    <w:rPr>
                      <w:rFonts w:eastAsia="Times New Roman" w:cs="Arial"/>
                      <w:lang w:eastAsia="en-GB" w:bidi="hi-IN"/>
                    </w:rPr>
                  </w:pPr>
                </w:p>
              </w:tc>
            </w:tr>
            <w:tr w:rsidR="00A761AE" w:rsidRPr="00F54A38" w14:paraId="1180D24D" w14:textId="77777777" w:rsidTr="00FD4766">
              <w:tc>
                <w:tcPr>
                  <w:tcW w:w="1774" w:type="dxa"/>
                  <w:shd w:val="clear" w:color="auto" w:fill="D9D9D9"/>
                </w:tcPr>
                <w:p w14:paraId="2FC8A7FD" w14:textId="77777777" w:rsidR="00A761AE" w:rsidRPr="00BD39F7" w:rsidRDefault="00A761AE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BD39F7">
                    <w:rPr>
                      <w:b/>
                      <w:bCs/>
                    </w:rPr>
                    <w:t>Responsibilities</w:t>
                  </w:r>
                </w:p>
              </w:tc>
              <w:tc>
                <w:tcPr>
                  <w:tcW w:w="8999" w:type="dxa"/>
                  <w:shd w:val="clear" w:color="auto" w:fill="F2F2F2"/>
                </w:tcPr>
                <w:p w14:paraId="3FE1519A" w14:textId="77777777" w:rsidR="00A761AE" w:rsidRPr="00BD39F7" w:rsidRDefault="00A761AE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/>
                    </w:rPr>
                    <w:t>Responsible for integration testing, Functional testing, System Testing.</w:t>
                  </w:r>
                </w:p>
                <w:p w14:paraId="42045FBB" w14:textId="77777777" w:rsidR="00A761AE" w:rsidRPr="00881705" w:rsidRDefault="00A761AE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>Analysis of User Stories of each Sprint &amp; creating test scenario and preparing test data &amp; test cases.</w:t>
                  </w:r>
                </w:p>
                <w:p w14:paraId="3CD95A28" w14:textId="77777777" w:rsidR="00A761AE" w:rsidRPr="00BD39F7" w:rsidRDefault="00A761AE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>Drafting reports detailing the defects.</w:t>
                  </w:r>
                </w:p>
                <w:p w14:paraId="79648679" w14:textId="77777777" w:rsidR="00A761AE" w:rsidRPr="00BD39F7" w:rsidRDefault="00A761AE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 xml:space="preserve">Documentations on Defect Management, Test Management &amp; Test Automation </w:t>
                  </w:r>
                </w:p>
                <w:p w14:paraId="2087B6E9" w14:textId="77777777" w:rsidR="004B18BB" w:rsidRPr="00BD39F7" w:rsidRDefault="00731193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>Regression Testing, Functional Testing etc</w:t>
                  </w:r>
                  <w:r w:rsidR="00D60BEB" w:rsidRPr="00BD39F7">
                    <w:rPr>
                      <w:rFonts w:ascii="Calibri" w:hAnsi="Calibri" w:cs="Arial"/>
                      <w:lang w:val="en-GB" w:eastAsia="en-GB" w:bidi="hi-IN"/>
                    </w:rPr>
                    <w:t>.</w:t>
                  </w:r>
                </w:p>
              </w:tc>
            </w:tr>
            <w:tr w:rsidR="003A0EAB" w:rsidRPr="00F54A38" w14:paraId="5B77623A" w14:textId="77777777" w:rsidTr="00FD4766">
              <w:tc>
                <w:tcPr>
                  <w:tcW w:w="1774" w:type="dxa"/>
                  <w:shd w:val="clear" w:color="auto" w:fill="D9D9D9"/>
                </w:tcPr>
                <w:p w14:paraId="16109CA8" w14:textId="77777777" w:rsidR="003A0EAB" w:rsidRDefault="003A0EAB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BD39F7">
                    <w:rPr>
                      <w:b/>
                      <w:bCs/>
                    </w:rPr>
                    <w:t>Environment</w:t>
                  </w:r>
                </w:p>
                <w:p w14:paraId="165693DA" w14:textId="77777777" w:rsidR="002E1262" w:rsidRPr="00BD39F7" w:rsidRDefault="002E1262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8999" w:type="dxa"/>
                  <w:shd w:val="clear" w:color="auto" w:fill="F2F2F2"/>
                </w:tcPr>
                <w:p w14:paraId="1272DC3A" w14:textId="77777777" w:rsidR="003A0EAB" w:rsidRPr="00BD39F7" w:rsidRDefault="003A0EAB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/>
                    </w:rPr>
                  </w:pPr>
                  <w:r w:rsidRPr="00BD39F7">
                    <w:rPr>
                      <w:rFonts w:ascii="Calibri" w:hAnsi="Calibri"/>
                    </w:rPr>
                    <w:t>Automation tool Selenium Web Driver, Java, Eclipse, HTML, TestNG, Agile, SQL, Bugzilla</w:t>
                  </w:r>
                </w:p>
              </w:tc>
            </w:tr>
            <w:tr w:rsidR="00891343" w:rsidRPr="00F54A38" w14:paraId="55BEA5DB" w14:textId="77777777" w:rsidTr="00FD4766">
              <w:tc>
                <w:tcPr>
                  <w:tcW w:w="1774" w:type="dxa"/>
                  <w:shd w:val="clear" w:color="auto" w:fill="D9D9D9"/>
                </w:tcPr>
                <w:p w14:paraId="0E003E04" w14:textId="3FD9604B" w:rsidR="002E1262" w:rsidRDefault="002E1262" w:rsidP="001B071E">
                  <w:pPr>
                    <w:framePr w:hSpace="180" w:wrap="around" w:vAnchor="page" w:hAnchor="margin" w:y="421"/>
                    <w:rPr>
                      <w:rFonts w:cs="Arial"/>
                      <w:sz w:val="24"/>
                      <w:szCs w:val="24"/>
                    </w:rPr>
                  </w:pPr>
                </w:p>
                <w:p w14:paraId="3A57C4FE" w14:textId="77777777" w:rsidR="002E1262" w:rsidRDefault="002E1262" w:rsidP="001B071E">
                  <w:pPr>
                    <w:framePr w:hSpace="180" w:wrap="around" w:vAnchor="page" w:hAnchor="margin" w:y="421"/>
                    <w:rPr>
                      <w:rFonts w:cs="Arial"/>
                      <w:lang w:val="en-GB" w:eastAsia="en-GB" w:bidi="hi-IN"/>
                    </w:rPr>
                  </w:pPr>
                  <w:r>
                    <w:rPr>
                      <w:rFonts w:cs="Arial"/>
                      <w:b/>
                    </w:rPr>
                    <w:t xml:space="preserve">Role                : </w:t>
                  </w:r>
                </w:p>
                <w:p w14:paraId="542D1E30" w14:textId="77777777" w:rsidR="00891343" w:rsidRDefault="0011774F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Arial"/>
                      <w:b/>
                      <w:lang w:val="en-GB" w:eastAsia="en-GB" w:bidi="hi-IN"/>
                    </w:rPr>
                    <w:t>Project 2</w:t>
                  </w:r>
                  <w:r w:rsidR="002E1262">
                    <w:rPr>
                      <w:rFonts w:cs="Arial"/>
                      <w:b/>
                      <w:lang w:val="en-GB" w:eastAsia="en-GB" w:bidi="hi-IN"/>
                    </w:rPr>
                    <w:t>:</w:t>
                  </w:r>
                </w:p>
                <w:p w14:paraId="61EBF013" w14:textId="77777777" w:rsidR="002E1262" w:rsidRDefault="002E1262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33660489" w14:textId="77777777" w:rsidR="002E1262" w:rsidRDefault="002E1262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6BC8CA5E" w14:textId="77777777" w:rsidR="002E1262" w:rsidRDefault="002E1262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110866BF" w14:textId="77777777" w:rsidR="002E1262" w:rsidRPr="002E1262" w:rsidRDefault="002E1262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8999" w:type="dxa"/>
                  <w:shd w:val="clear" w:color="auto" w:fill="F2F2F2"/>
                </w:tcPr>
                <w:p w14:paraId="0A5A64C3" w14:textId="6CBEC68E" w:rsidR="00891343" w:rsidRDefault="00891343" w:rsidP="001B071E">
                  <w:pPr>
                    <w:pStyle w:val="BodyText"/>
                    <w:framePr w:hSpace="180" w:wrap="around" w:vAnchor="page" w:hAnchor="margin" w:y="421"/>
                    <w:ind w:left="360"/>
                    <w:jc w:val="both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14:paraId="48D8493B" w14:textId="77777777" w:rsidR="002E1262" w:rsidRDefault="002E1262" w:rsidP="001B071E">
                  <w:pPr>
                    <w:pStyle w:val="BodyText"/>
                    <w:framePr w:hSpace="180" w:wrap="around" w:vAnchor="page" w:hAnchor="margin" w:y="421"/>
                    <w:ind w:left="360"/>
                    <w:jc w:val="both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14:paraId="2C7E45B6" w14:textId="77777777" w:rsidR="002E1262" w:rsidRDefault="002E1262" w:rsidP="001B071E">
                  <w:pPr>
                    <w:pStyle w:val="BodyText"/>
                    <w:framePr w:hSpace="180" w:wrap="around" w:vAnchor="page" w:hAnchor="margin" w:y="421"/>
                    <w:ind w:left="360"/>
                    <w:jc w:val="both"/>
                    <w:rPr>
                      <w:rFonts w:cs="Arial"/>
                      <w:lang w:val="en-GB" w:eastAsia="en-GB" w:bidi="hi-IN"/>
                    </w:rPr>
                  </w:pPr>
                  <w:r>
                    <w:rPr>
                      <w:rFonts w:cs="Arial"/>
                      <w:lang w:val="en-GB" w:eastAsia="en-GB" w:bidi="hi-IN"/>
                    </w:rPr>
                    <w:t>QA Engineer</w:t>
                  </w:r>
                </w:p>
                <w:p w14:paraId="03451277" w14:textId="77777777" w:rsidR="002E1262" w:rsidRPr="002E1262" w:rsidRDefault="002E1262" w:rsidP="001B071E">
                  <w:pPr>
                    <w:pStyle w:val="BodyText"/>
                    <w:framePr w:hSpace="180" w:wrap="around" w:vAnchor="page" w:hAnchor="margin" w:y="421"/>
                    <w:ind w:left="360"/>
                    <w:jc w:val="both"/>
                    <w:rPr>
                      <w:rFonts w:cs="Arial"/>
                      <w:b/>
                    </w:rPr>
                  </w:pPr>
                </w:p>
                <w:p w14:paraId="0BE20D51" w14:textId="77777777" w:rsidR="00FC64B5" w:rsidRDefault="002E1262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  <w:lang w:val="en-GB" w:eastAsia="en-GB" w:bidi="hi-IN"/>
                    </w:rPr>
                  </w:pPr>
                  <w:r w:rsidRPr="002E1262">
                    <w:rPr>
                      <w:rFonts w:cs="Arial"/>
                      <w:b/>
                    </w:rPr>
                    <w:t>SOIN Money Trax</w:t>
                  </w:r>
                </w:p>
                <w:p w14:paraId="7A2584BC" w14:textId="77777777" w:rsidR="00FC64B5" w:rsidRPr="00FC64B5" w:rsidRDefault="002E1262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  <w:lang w:val="en-GB" w:eastAsia="en-GB" w:bidi="hi-IN"/>
                    </w:rPr>
                  </w:pPr>
                  <w:proofErr w:type="gramStart"/>
                  <w:r>
                    <w:rPr>
                      <w:b/>
                      <w:bCs/>
                    </w:rPr>
                    <w:t>Description :</w:t>
                  </w:r>
                  <w:proofErr w:type="gramEnd"/>
                  <w:r>
                    <w:rPr>
                      <w:b/>
                      <w:bCs/>
                    </w:rPr>
                    <w:t xml:space="preserve"> </w:t>
                  </w:r>
                  <w:r>
                    <w:t>This multi-user (Client/Server based) system, which is widely used for a School Accounting System in United Sates. It is developed using .NET as front end and SQL Server2000 as back end. This is a stand-alone system as well as can be integrated with Web based system i.e. School-On-I-Net. [Module Name: 1.Master Module, 2.Account Payable, 3.Account Receivable 4. Scrip 5.Campaign 6. Reports.].</w:t>
                  </w:r>
                </w:p>
                <w:p w14:paraId="0C622CDB" w14:textId="2F6635DF" w:rsidR="002E1262" w:rsidRDefault="00C67A32" w:rsidP="001B071E">
                  <w:pPr>
                    <w:framePr w:hSpace="180" w:wrap="around" w:vAnchor="page" w:hAnchor="margin" w:y="421"/>
                    <w:spacing w:line="360" w:lineRule="auto"/>
                  </w:pPr>
                  <w:r>
                    <w:rPr>
                      <w:b/>
                    </w:rPr>
                    <w:t xml:space="preserve">Environment </w:t>
                  </w:r>
                  <w:r w:rsidR="00FC64B5">
                    <w:t>:</w:t>
                  </w:r>
                  <w:r>
                    <w:t xml:space="preserve"> </w:t>
                  </w:r>
                  <w:r w:rsidR="002E1262">
                    <w:t>Automation tool Selenium Web Driver, Java, Eclipse,  TestNG, Agile, SQL,</w:t>
                  </w:r>
                </w:p>
                <w:p w14:paraId="2D5F8EF9" w14:textId="331C56AD" w:rsidR="0011774F" w:rsidRDefault="0011774F" w:rsidP="001B071E">
                  <w:pPr>
                    <w:pStyle w:val="BodyText"/>
                    <w:framePr w:hSpace="180" w:wrap="around" w:vAnchor="page" w:hAnchor="margin" w:y="421"/>
                    <w:ind w:left="360"/>
                    <w:jc w:val="both"/>
                    <w:rPr>
                      <w:rFonts w:ascii="Calibri" w:hAnsi="Calibri"/>
                      <w:sz w:val="24"/>
                      <w:szCs w:val="24"/>
                    </w:rPr>
                  </w:pPr>
                </w:p>
                <w:p w14:paraId="45FCAFE3" w14:textId="77777777" w:rsidR="0011774F" w:rsidRPr="00FC64B5" w:rsidRDefault="0011774F" w:rsidP="001B071E">
                  <w:pPr>
                    <w:framePr w:hSpace="180" w:wrap="around" w:vAnchor="page" w:hAnchor="margin" w:y="421"/>
                    <w:spacing w:line="360" w:lineRule="auto"/>
                  </w:pPr>
                </w:p>
                <w:tbl>
                  <w:tblPr>
                    <w:tblW w:w="0" w:type="auto"/>
                    <w:shd w:val="clear" w:color="auto" w:fill="FFFFFF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74"/>
                    <w:gridCol w:w="8999"/>
                  </w:tblGrid>
                  <w:tr w:rsidR="002E1262" w14:paraId="66B3C0AD" w14:textId="77777777" w:rsidTr="00FD4766">
                    <w:tc>
                      <w:tcPr>
                        <w:tcW w:w="1774" w:type="dxa"/>
                        <w:shd w:val="clear" w:color="auto" w:fill="FFFFFF"/>
                        <w:hideMark/>
                      </w:tcPr>
                      <w:p w14:paraId="09F4719B" w14:textId="77777777" w:rsidR="002E1262" w:rsidRDefault="002E1262" w:rsidP="001B071E">
                        <w:pPr>
                          <w:framePr w:hSpace="180" w:wrap="around" w:vAnchor="page" w:hAnchor="margin" w:y="421"/>
                          <w:jc w:val="both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8999" w:type="dxa"/>
                        <w:shd w:val="clear" w:color="auto" w:fill="FFFFFF"/>
                        <w:hideMark/>
                      </w:tcPr>
                      <w:p w14:paraId="01B70E7F" w14:textId="77777777" w:rsidR="002E1262" w:rsidRDefault="002E1262" w:rsidP="001B071E">
                        <w:pPr>
                          <w:pStyle w:val="BodyText"/>
                          <w:framePr w:hSpace="180" w:wrap="around" w:vAnchor="page" w:hAnchor="margin" w:y="421"/>
                          <w:jc w:val="both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18F3A2F1" w14:textId="77777777" w:rsidR="002E1262" w:rsidRDefault="002E1262" w:rsidP="001B071E">
                  <w:pPr>
                    <w:pStyle w:val="BodyText"/>
                    <w:framePr w:hSpace="180" w:wrap="around" w:vAnchor="page" w:hAnchor="margin" w:y="421"/>
                    <w:ind w:left="360"/>
                    <w:jc w:val="both"/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c>
            </w:tr>
          </w:tbl>
          <w:p w14:paraId="0DEDA624" w14:textId="77777777" w:rsidR="00A761AE" w:rsidRDefault="00A761AE" w:rsidP="00881705">
            <w:pPr>
              <w:pBdr>
                <w:bottom w:val="double" w:sz="6" w:space="1" w:color="auto"/>
              </w:pBdr>
              <w:spacing w:line="240" w:lineRule="auto"/>
              <w:rPr>
                <w:rFonts w:cs="Arial"/>
                <w:b/>
                <w:i/>
                <w:sz w:val="24"/>
                <w:szCs w:val="24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4"/>
              <w:gridCol w:w="8999"/>
            </w:tblGrid>
            <w:tr w:rsidR="00E359BC" w:rsidRPr="00BD39F7" w14:paraId="1AD3B408" w14:textId="77777777" w:rsidTr="00FD4766">
              <w:tc>
                <w:tcPr>
                  <w:tcW w:w="1774" w:type="dxa"/>
                  <w:shd w:val="clear" w:color="auto" w:fill="D9D9D9"/>
                </w:tcPr>
                <w:p w14:paraId="710B75E9" w14:textId="77777777" w:rsidR="00E359BC" w:rsidRPr="00BD39F7" w:rsidRDefault="00E359BC" w:rsidP="001B071E">
                  <w:pPr>
                    <w:framePr w:hSpace="180" w:wrap="around" w:vAnchor="page" w:hAnchor="margin" w:y="421"/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8999" w:type="dxa"/>
                  <w:shd w:val="clear" w:color="auto" w:fill="F2F2F2"/>
                </w:tcPr>
                <w:p w14:paraId="5FB76CBF" w14:textId="77777777" w:rsidR="00E359BC" w:rsidRPr="00BD39F7" w:rsidRDefault="00E359BC" w:rsidP="001B071E">
                  <w:pPr>
                    <w:pStyle w:val="BodyText"/>
                    <w:framePr w:hSpace="180" w:wrap="around" w:vAnchor="page" w:hAnchor="margin" w:y="421"/>
                    <w:ind w:left="360"/>
                    <w:jc w:val="both"/>
                    <w:rPr>
                      <w:rFonts w:ascii="Calibri" w:hAnsi="Calibri"/>
                    </w:rPr>
                  </w:pPr>
                </w:p>
              </w:tc>
            </w:tr>
          </w:tbl>
          <w:p w14:paraId="5B17D3E7" w14:textId="77777777" w:rsidR="00BA5973" w:rsidRDefault="00BA5973" w:rsidP="00BA5973">
            <w:pPr>
              <w:pBdr>
                <w:bottom w:val="double" w:sz="6" w:space="1" w:color="auto"/>
              </w:pBdr>
              <w:spacing w:line="240" w:lineRule="auto"/>
              <w:rPr>
                <w:rFonts w:cs="Arial"/>
                <w:b/>
                <w:i/>
                <w:sz w:val="24"/>
                <w:szCs w:val="24"/>
              </w:rPr>
            </w:pPr>
          </w:p>
          <w:p w14:paraId="2E104177" w14:textId="77777777" w:rsidR="00707F6D" w:rsidRDefault="00707F6D" w:rsidP="00BA5973">
            <w:pPr>
              <w:pBdr>
                <w:bottom w:val="double" w:sz="6" w:space="1" w:color="auto"/>
              </w:pBdr>
              <w:spacing w:line="240" w:lineRule="auto"/>
              <w:rPr>
                <w:rFonts w:cs="Arial"/>
                <w:b/>
                <w:i/>
                <w:sz w:val="24"/>
                <w:szCs w:val="24"/>
              </w:rPr>
            </w:pPr>
          </w:p>
          <w:p w14:paraId="2A1DA0AC" w14:textId="77777777" w:rsidR="00707F6D" w:rsidRDefault="00707F6D" w:rsidP="00BA5973">
            <w:pPr>
              <w:pBdr>
                <w:bottom w:val="double" w:sz="6" w:space="1" w:color="auto"/>
              </w:pBdr>
              <w:spacing w:line="240" w:lineRule="auto"/>
              <w:rPr>
                <w:rFonts w:cs="Arial"/>
                <w:b/>
                <w:i/>
                <w:sz w:val="24"/>
                <w:szCs w:val="24"/>
              </w:rPr>
            </w:pPr>
          </w:p>
          <w:p w14:paraId="00462ABD" w14:textId="639B27DC" w:rsidR="00BA5973" w:rsidRPr="002E5856" w:rsidRDefault="00BA5973" w:rsidP="00BA5973">
            <w:pPr>
              <w:pBdr>
                <w:bottom w:val="double" w:sz="6" w:space="1" w:color="auto"/>
              </w:pBdr>
              <w:spacing w:line="240" w:lineRule="auto"/>
              <w:rPr>
                <w:rFonts w:cs="Arial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cs="Arial"/>
                <w:b/>
                <w:i/>
                <w:sz w:val="24"/>
                <w:szCs w:val="24"/>
              </w:rPr>
              <w:t>Sureminds</w:t>
            </w:r>
            <w:proofErr w:type="spellEnd"/>
            <w:r>
              <w:rPr>
                <w:rFonts w:cs="Arial"/>
                <w:b/>
                <w:i/>
                <w:sz w:val="24"/>
                <w:szCs w:val="24"/>
              </w:rPr>
              <w:t xml:space="preserve"> solutions PVT LTD(PUBLICIS SAPIENT)</w:t>
            </w:r>
            <w:r w:rsidR="00EB50EC">
              <w:rPr>
                <w:rFonts w:cs="Arial"/>
                <w:b/>
                <w:i/>
                <w:sz w:val="24"/>
                <w:szCs w:val="24"/>
              </w:rPr>
              <w:t xml:space="preserve"> – client -</w:t>
            </w:r>
            <w:proofErr w:type="spellStart"/>
            <w:r w:rsidR="00EB50EC">
              <w:rPr>
                <w:rFonts w:cs="Arial"/>
                <w:b/>
                <w:i/>
                <w:sz w:val="24"/>
                <w:szCs w:val="24"/>
              </w:rPr>
              <w:t>suncorp</w:t>
            </w:r>
            <w:proofErr w:type="spellEnd"/>
            <w:r w:rsidR="00B80F46">
              <w:rPr>
                <w:rFonts w:cs="Arial"/>
                <w:b/>
                <w:i/>
                <w:sz w:val="24"/>
                <w:szCs w:val="24"/>
              </w:rPr>
              <w:t xml:space="preserve">(10feb-28 </w:t>
            </w:r>
            <w:proofErr w:type="spellStart"/>
            <w:r w:rsidR="00B80F46">
              <w:rPr>
                <w:rFonts w:cs="Arial"/>
                <w:b/>
                <w:i/>
                <w:sz w:val="24"/>
                <w:szCs w:val="24"/>
              </w:rPr>
              <w:t>dec</w:t>
            </w:r>
            <w:proofErr w:type="spellEnd"/>
            <w:r w:rsidR="00B80F46">
              <w:rPr>
                <w:rFonts w:cs="Arial"/>
                <w:b/>
                <w:i/>
                <w:sz w:val="24"/>
                <w:szCs w:val="24"/>
              </w:rPr>
              <w:t>)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74"/>
              <w:gridCol w:w="8999"/>
            </w:tblGrid>
            <w:tr w:rsidR="00BA5973" w:rsidRPr="00F54A38" w14:paraId="55608BEE" w14:textId="77777777" w:rsidTr="00FD4766">
              <w:tc>
                <w:tcPr>
                  <w:tcW w:w="1774" w:type="dxa"/>
                  <w:shd w:val="clear" w:color="auto" w:fill="D9D9D9"/>
                </w:tcPr>
                <w:p w14:paraId="1EE23F72" w14:textId="77777777" w:rsidR="00BA5973" w:rsidRPr="00BD39F7" w:rsidRDefault="00BA5973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BD39F7">
                    <w:rPr>
                      <w:b/>
                      <w:bCs/>
                    </w:rPr>
                    <w:t>Project</w:t>
                  </w:r>
                  <w:r>
                    <w:rPr>
                      <w:b/>
                      <w:bCs/>
                    </w:rPr>
                    <w:t xml:space="preserve"> 1</w:t>
                  </w:r>
                </w:p>
              </w:tc>
              <w:tc>
                <w:tcPr>
                  <w:tcW w:w="8999" w:type="dxa"/>
                  <w:shd w:val="clear" w:color="auto" w:fill="F2F2F2"/>
                </w:tcPr>
                <w:p w14:paraId="6A76E523" w14:textId="38FF4305" w:rsidR="000E0E6A" w:rsidRDefault="000E0E6A" w:rsidP="001B071E">
                  <w:pPr>
                    <w:framePr w:hSpace="180" w:wrap="around" w:vAnchor="page" w:hAnchor="margin" w:y="421"/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Arial"/>
                      <w:b/>
                      <w:sz w:val="24"/>
                      <w:szCs w:val="24"/>
                    </w:rPr>
                    <w:t>Digital Application Delivery-Suncorp</w:t>
                  </w:r>
                </w:p>
                <w:p w14:paraId="7654EE14" w14:textId="625ED0A3" w:rsidR="00EB50EC" w:rsidRPr="00881705" w:rsidRDefault="00EB50EC" w:rsidP="001B071E">
                  <w:pPr>
                    <w:framePr w:hSpace="180" w:wrap="around" w:vAnchor="page" w:hAnchor="margin" w:y="421"/>
                    <w:spacing w:after="0" w:line="240" w:lineRule="auto"/>
                    <w:rPr>
                      <w:rFonts w:ascii="Times New Roman" w:eastAsia="Times New Roman" w:hAnsi="Times New Roman" w:cs="Arial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Arial"/>
                      <w:b/>
                      <w:sz w:val="24"/>
                      <w:szCs w:val="24"/>
                    </w:rPr>
                    <w:t>1)</w:t>
                  </w:r>
                  <w:proofErr w:type="spellStart"/>
                  <w:r>
                    <w:rPr>
                      <w:rFonts w:ascii="Times New Roman" w:eastAsia="Times New Roman" w:hAnsi="Times New Roman" w:cs="Arial"/>
                      <w:b/>
                      <w:sz w:val="24"/>
                      <w:szCs w:val="24"/>
                    </w:rPr>
                    <w:t>wdm</w:t>
                  </w:r>
                  <w:proofErr w:type="spellEnd"/>
                  <w:r>
                    <w:rPr>
                      <w:rFonts w:ascii="Times New Roman" w:eastAsia="Times New Roman" w:hAnsi="Times New Roman" w:cs="Arial"/>
                      <w:b/>
                      <w:sz w:val="24"/>
                      <w:szCs w:val="24"/>
                    </w:rPr>
                    <w:t xml:space="preserve"> redesign</w:t>
                  </w:r>
                </w:p>
                <w:p w14:paraId="2DF61A6D" w14:textId="77777777" w:rsidR="00BA5973" w:rsidRPr="00BD39F7" w:rsidRDefault="00BA5973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BA5973" w:rsidRPr="00F54A38" w14:paraId="1BF1F8BF" w14:textId="77777777" w:rsidTr="00FD4766">
              <w:tc>
                <w:tcPr>
                  <w:tcW w:w="1774" w:type="dxa"/>
                  <w:shd w:val="clear" w:color="auto" w:fill="D9D9D9"/>
                </w:tcPr>
                <w:p w14:paraId="73E51C79" w14:textId="77777777" w:rsidR="00BA5973" w:rsidRPr="00BD39F7" w:rsidRDefault="00BA5973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8999" w:type="dxa"/>
                  <w:shd w:val="clear" w:color="auto" w:fill="F2F2F2"/>
                </w:tcPr>
                <w:p w14:paraId="37824731" w14:textId="77777777" w:rsidR="00BA5973" w:rsidRPr="00BD39F7" w:rsidRDefault="00BA5973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Cs/>
                    </w:rPr>
                  </w:pPr>
                </w:p>
              </w:tc>
            </w:tr>
            <w:tr w:rsidR="00BA5973" w:rsidRPr="00F54A38" w14:paraId="3B5DCD67" w14:textId="77777777" w:rsidTr="00FD4766">
              <w:tc>
                <w:tcPr>
                  <w:tcW w:w="1774" w:type="dxa"/>
                  <w:shd w:val="clear" w:color="auto" w:fill="D9D9D9"/>
                </w:tcPr>
                <w:p w14:paraId="2CE077FA" w14:textId="77777777" w:rsidR="00BA5973" w:rsidRPr="00BD39F7" w:rsidRDefault="00BA5973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BD39F7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8999" w:type="dxa"/>
                  <w:shd w:val="clear" w:color="auto" w:fill="F2F2F2"/>
                </w:tcPr>
                <w:p w14:paraId="2EF30043" w14:textId="4686E753" w:rsidR="00BA5973" w:rsidRPr="00BD39F7" w:rsidRDefault="00BA5973" w:rsidP="001B071E">
                  <w:pPr>
                    <w:framePr w:hSpace="180" w:wrap="around" w:vAnchor="page" w:hAnchor="margin" w:y="421"/>
                    <w:spacing w:after="0" w:line="240" w:lineRule="auto"/>
                    <w:rPr>
                      <w:rFonts w:eastAsia="Times New Roman" w:cs="Arial"/>
                      <w:lang w:eastAsia="en-GB" w:bidi="hi-IN"/>
                    </w:rPr>
                  </w:pPr>
                  <w:r w:rsidRPr="00881705">
                    <w:rPr>
                      <w:rFonts w:eastAsia="Times New Roman" w:cs="Arial"/>
                      <w:lang w:eastAsia="en-GB" w:bidi="hi-IN"/>
                    </w:rPr>
                    <w:t xml:space="preserve">Project offers </w:t>
                  </w:r>
                  <w:r w:rsidR="00EB50EC">
                    <w:rPr>
                      <w:rFonts w:eastAsia="Times New Roman" w:cs="Arial"/>
                      <w:lang w:eastAsia="en-GB" w:bidi="hi-IN"/>
                    </w:rPr>
                    <w:t>as a business to make it easy for customer to login, register and ensure they are having best online experience</w:t>
                  </w:r>
                </w:p>
              </w:tc>
            </w:tr>
            <w:tr w:rsidR="00BA5973" w:rsidRPr="00F54A38" w14:paraId="04767E4D" w14:textId="77777777" w:rsidTr="00FD4766">
              <w:tc>
                <w:tcPr>
                  <w:tcW w:w="1774" w:type="dxa"/>
                  <w:shd w:val="clear" w:color="auto" w:fill="D9D9D9"/>
                </w:tcPr>
                <w:p w14:paraId="189DB1B3" w14:textId="77777777" w:rsidR="00BA5973" w:rsidRPr="00BD39F7" w:rsidRDefault="00BA5973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BD39F7">
                    <w:rPr>
                      <w:b/>
                      <w:bCs/>
                    </w:rPr>
                    <w:t>Responsibilities</w:t>
                  </w:r>
                </w:p>
              </w:tc>
              <w:tc>
                <w:tcPr>
                  <w:tcW w:w="8999" w:type="dxa"/>
                  <w:shd w:val="clear" w:color="auto" w:fill="F2F2F2"/>
                </w:tcPr>
                <w:p w14:paraId="74B6EC3A" w14:textId="77777777" w:rsidR="00BA5973" w:rsidRPr="00BD39F7" w:rsidRDefault="00BA5973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/>
                    </w:rPr>
                    <w:t>Responsible for integration testing, Functional testing, System Testing.</w:t>
                  </w:r>
                </w:p>
                <w:p w14:paraId="289162DC" w14:textId="77777777" w:rsidR="00BA5973" w:rsidRPr="00881705" w:rsidRDefault="00BA5973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>Analysis of User Stories of each Sprint &amp; creating test scenario and preparing test data &amp; test cases.</w:t>
                  </w:r>
                </w:p>
                <w:p w14:paraId="6C8A5A13" w14:textId="77777777" w:rsidR="00BA5973" w:rsidRPr="00BD39F7" w:rsidRDefault="00BA5973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>Drafting reports detailing the defects.</w:t>
                  </w:r>
                </w:p>
                <w:p w14:paraId="12AE8809" w14:textId="77777777" w:rsidR="00BA5973" w:rsidRPr="00BD39F7" w:rsidRDefault="00BA5973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 xml:space="preserve">Documentations on Defect Management, Test Management &amp; Test Automation </w:t>
                  </w:r>
                </w:p>
                <w:p w14:paraId="4CA581EF" w14:textId="77777777" w:rsidR="00BA5973" w:rsidRPr="00BD39F7" w:rsidRDefault="00BA5973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>Regression Testing, Functional Testing etc.</w:t>
                  </w:r>
                </w:p>
              </w:tc>
            </w:tr>
            <w:tr w:rsidR="00BA5973" w:rsidRPr="00F54A38" w14:paraId="73654D5C" w14:textId="77777777" w:rsidTr="00FD4766">
              <w:trPr>
                <w:trHeight w:val="672"/>
              </w:trPr>
              <w:tc>
                <w:tcPr>
                  <w:tcW w:w="1774" w:type="dxa"/>
                  <w:shd w:val="clear" w:color="auto" w:fill="D9D9D9"/>
                </w:tcPr>
                <w:p w14:paraId="50D80698" w14:textId="77777777" w:rsidR="00BA5973" w:rsidRDefault="00BA5973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BD39F7">
                    <w:rPr>
                      <w:b/>
                      <w:bCs/>
                    </w:rPr>
                    <w:t>Environment</w:t>
                  </w:r>
                </w:p>
                <w:p w14:paraId="0A81DF05" w14:textId="77777777" w:rsidR="00BA5973" w:rsidRPr="00BD39F7" w:rsidRDefault="00BA5973" w:rsidP="001B071E">
                  <w:pPr>
                    <w:framePr w:hSpace="180" w:wrap="around" w:vAnchor="page" w:hAnchor="margin" w:y="421"/>
                    <w:spacing w:after="0" w:line="240" w:lineRule="auto"/>
                    <w:jc w:val="both"/>
                    <w:rPr>
                      <w:b/>
                      <w:bCs/>
                    </w:rPr>
                  </w:pPr>
                </w:p>
              </w:tc>
              <w:tc>
                <w:tcPr>
                  <w:tcW w:w="8999" w:type="dxa"/>
                  <w:shd w:val="clear" w:color="auto" w:fill="F2F2F2"/>
                </w:tcPr>
                <w:p w14:paraId="33558893" w14:textId="0FA5804B" w:rsidR="00BA5973" w:rsidRPr="00BD39F7" w:rsidRDefault="00BA5973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/>
                    </w:rPr>
                  </w:pPr>
                  <w:r w:rsidRPr="00BD39F7">
                    <w:rPr>
                      <w:rFonts w:ascii="Calibri" w:hAnsi="Calibri"/>
                    </w:rPr>
                    <w:t xml:space="preserve">Automation tool Selenium Web Driver, Java, </w:t>
                  </w:r>
                  <w:proofErr w:type="spellStart"/>
                  <w:r w:rsidR="007879AB">
                    <w:rPr>
                      <w:rFonts w:ascii="Calibri" w:hAnsi="Calibri"/>
                    </w:rPr>
                    <w:t>intellije</w:t>
                  </w:r>
                  <w:proofErr w:type="spellEnd"/>
                  <w:r w:rsidRPr="00BD39F7">
                    <w:rPr>
                      <w:rFonts w:ascii="Calibri" w:hAnsi="Calibri"/>
                    </w:rPr>
                    <w:t xml:space="preserve">, HTML, </w:t>
                  </w:r>
                  <w:proofErr w:type="spellStart"/>
                  <w:r w:rsidRPr="00BD39F7">
                    <w:rPr>
                      <w:rFonts w:ascii="Calibri" w:hAnsi="Calibri"/>
                    </w:rPr>
                    <w:t>TestNG</w:t>
                  </w:r>
                  <w:proofErr w:type="spellEnd"/>
                  <w:r w:rsidRPr="00BD39F7">
                    <w:rPr>
                      <w:rFonts w:ascii="Calibri" w:hAnsi="Calibri"/>
                    </w:rPr>
                    <w:t xml:space="preserve">, Agile, SQL, </w:t>
                  </w:r>
                </w:p>
              </w:tc>
            </w:tr>
            <w:tr w:rsidR="00BA5973" w:rsidRPr="00F54A38" w14:paraId="647BA94D" w14:textId="77777777" w:rsidTr="00FD4766">
              <w:tc>
                <w:tcPr>
                  <w:tcW w:w="1774" w:type="dxa"/>
                  <w:shd w:val="clear" w:color="auto" w:fill="D9D9D9"/>
                </w:tcPr>
                <w:p w14:paraId="33E234D6" w14:textId="77777777" w:rsidR="00BA5973" w:rsidRDefault="00BA5973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Arial"/>
                      <w:b/>
                      <w:lang w:val="en-GB" w:eastAsia="en-GB" w:bidi="hi-IN"/>
                    </w:rPr>
                    <w:t>Project 2:</w:t>
                  </w:r>
                </w:p>
                <w:p w14:paraId="0811BB81" w14:textId="77777777" w:rsidR="00BA5973" w:rsidRDefault="00BA5973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2B52FB76" w14:textId="77777777" w:rsidR="00BA5973" w:rsidRDefault="00BA5973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14:paraId="534AF8BE" w14:textId="1D690683" w:rsidR="000E0E6A" w:rsidRDefault="00864348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</w:rPr>
                  </w:pPr>
                  <w:r w:rsidRPr="00BD39F7">
                    <w:rPr>
                      <w:b/>
                      <w:bCs/>
                    </w:rPr>
                    <w:t>Responsibilities</w:t>
                  </w:r>
                </w:p>
                <w:p w14:paraId="612B8A8F" w14:textId="77777777" w:rsidR="00864348" w:rsidRDefault="00864348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</w:rPr>
                  </w:pPr>
                </w:p>
                <w:p w14:paraId="5E6F67EA" w14:textId="77777777" w:rsidR="00864348" w:rsidRDefault="00864348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</w:rPr>
                  </w:pPr>
                </w:p>
                <w:p w14:paraId="35098D86" w14:textId="77777777" w:rsidR="00864348" w:rsidRDefault="00864348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</w:rPr>
                  </w:pPr>
                </w:p>
                <w:p w14:paraId="573E6735" w14:textId="44AFF93E" w:rsidR="00864348" w:rsidRDefault="002A122D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</w:rPr>
                  </w:pPr>
                  <w:r w:rsidRPr="00FC64B5">
                    <w:rPr>
                      <w:b/>
                    </w:rPr>
                    <w:t>Environment</w:t>
                  </w:r>
                </w:p>
                <w:p w14:paraId="100A477B" w14:textId="77777777" w:rsidR="00864348" w:rsidRDefault="00864348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</w:rPr>
                  </w:pPr>
                </w:p>
                <w:p w14:paraId="276B10B8" w14:textId="5086828B" w:rsidR="00BA5973" w:rsidRDefault="000E0E6A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Duration</w:t>
                  </w:r>
                </w:p>
                <w:p w14:paraId="089DBB2C" w14:textId="516D253B" w:rsidR="000E0E6A" w:rsidRPr="002E1262" w:rsidRDefault="000E0E6A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rFonts w:cs="Arial"/>
                      <w:b/>
                    </w:rPr>
                    <w:t>Role</w:t>
                  </w:r>
                </w:p>
              </w:tc>
              <w:tc>
                <w:tcPr>
                  <w:tcW w:w="8999" w:type="dxa"/>
                  <w:shd w:val="clear" w:color="auto" w:fill="F2F2F2"/>
                </w:tcPr>
                <w:p w14:paraId="17752D70" w14:textId="77777777" w:rsidR="000E0E6A" w:rsidRDefault="00EB50EC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MANUAL PAYMENT</w:t>
                  </w:r>
                </w:p>
                <w:p w14:paraId="2EEFB877" w14:textId="39208C5E" w:rsidR="000E0E6A" w:rsidRPr="00864348" w:rsidRDefault="00BA5973" w:rsidP="001B071E">
                  <w:pPr>
                    <w:framePr w:hSpace="180" w:wrap="around" w:vAnchor="page" w:hAnchor="margin" w:y="421"/>
                    <w:spacing w:line="360" w:lineRule="auto"/>
                    <w:rPr>
                      <w:bCs/>
                    </w:rPr>
                  </w:pPr>
                  <w:r w:rsidRPr="00864348">
                    <w:rPr>
                      <w:bCs/>
                    </w:rPr>
                    <w:t xml:space="preserve">Description : </w:t>
                  </w:r>
                  <w:r w:rsidR="00DB4ED1" w:rsidRPr="00864348">
                    <w:rPr>
                      <w:bCs/>
                    </w:rPr>
                    <w:t xml:space="preserve">This project provide visibility to  the user that he/she has missed the window to pay manually for rejected </w:t>
                  </w:r>
                  <w:r w:rsidR="000E0E6A" w:rsidRPr="00864348">
                    <w:rPr>
                      <w:bCs/>
                    </w:rPr>
                    <w:t>installments</w:t>
                  </w:r>
                  <w:r w:rsidR="00DB4ED1" w:rsidRPr="00864348">
                    <w:rPr>
                      <w:bCs/>
                    </w:rPr>
                    <w:t xml:space="preserve"> and the </w:t>
                  </w:r>
                  <w:r w:rsidR="000E0E6A" w:rsidRPr="00864348">
                    <w:rPr>
                      <w:bCs/>
                    </w:rPr>
                    <w:t>customer suppose</w:t>
                  </w:r>
                  <w:r w:rsidR="004D5389" w:rsidRPr="00864348">
                    <w:rPr>
                      <w:bCs/>
                    </w:rPr>
                    <w:t>d to contact the call center &amp; successful &amp; unsuccessful truncational pages</w:t>
                  </w:r>
                  <w:r w:rsidR="00864348" w:rsidRPr="00864348">
                    <w:rPr>
                      <w:bCs/>
                    </w:rPr>
                    <w:t>.</w:t>
                  </w:r>
                </w:p>
                <w:p w14:paraId="5DD78EEF" w14:textId="77777777" w:rsidR="00864348" w:rsidRPr="00BD39F7" w:rsidRDefault="00864348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/>
                    </w:rPr>
                    <w:t>Responsible for integration testing, Functional testing, System Testing.</w:t>
                  </w:r>
                </w:p>
                <w:p w14:paraId="3193569E" w14:textId="77777777" w:rsidR="00864348" w:rsidRPr="00881705" w:rsidRDefault="00864348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jc w:val="both"/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>Analysis of User Stories of each Sprint &amp; creating test scenario and preparing test data &amp; test cases.</w:t>
                  </w:r>
                </w:p>
                <w:p w14:paraId="7C6EC589" w14:textId="77777777" w:rsidR="00864348" w:rsidRPr="00BD39F7" w:rsidRDefault="00864348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>Drafting reports detailing the defects.</w:t>
                  </w:r>
                </w:p>
                <w:p w14:paraId="409D0651" w14:textId="77777777" w:rsidR="00864348" w:rsidRPr="00BD39F7" w:rsidRDefault="00864348" w:rsidP="001B071E">
                  <w:pPr>
                    <w:pStyle w:val="BodyText"/>
                    <w:framePr w:hSpace="180" w:wrap="around" w:vAnchor="page" w:hAnchor="margin" w:y="421"/>
                    <w:numPr>
                      <w:ilvl w:val="0"/>
                      <w:numId w:val="16"/>
                    </w:numPr>
                    <w:rPr>
                      <w:rFonts w:ascii="Calibri" w:hAnsi="Calibri" w:cs="Arial"/>
                      <w:lang w:val="en-GB" w:eastAsia="en-GB" w:bidi="hi-IN"/>
                    </w:rPr>
                  </w:pPr>
                  <w:r w:rsidRPr="00BD39F7">
                    <w:rPr>
                      <w:rFonts w:ascii="Calibri" w:hAnsi="Calibri" w:cs="Arial"/>
                      <w:lang w:val="en-GB" w:eastAsia="en-GB" w:bidi="hi-IN"/>
                    </w:rPr>
                    <w:t xml:space="preserve">Documentations on Defect Management, Test Management &amp; Test Automation </w:t>
                  </w:r>
                </w:p>
                <w:p w14:paraId="14495F3E" w14:textId="424D92E7" w:rsidR="00864348" w:rsidRDefault="00864348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</w:rPr>
                  </w:pPr>
                  <w:r>
                    <w:rPr>
                      <w:rFonts w:cs="Arial"/>
                      <w:lang w:val="en-GB" w:eastAsia="en-GB" w:bidi="hi-IN"/>
                    </w:rPr>
                    <w:t xml:space="preserve">      </w:t>
                  </w:r>
                  <w:r w:rsidRPr="00BD39F7">
                    <w:rPr>
                      <w:rFonts w:cs="Arial"/>
                      <w:lang w:val="en-GB" w:eastAsia="en-GB" w:bidi="hi-IN"/>
                    </w:rPr>
                    <w:t>Regression Testing, Functional Testing etc.</w:t>
                  </w:r>
                </w:p>
                <w:p w14:paraId="515844A0" w14:textId="77777777" w:rsidR="00864348" w:rsidRDefault="00864348" w:rsidP="001B071E">
                  <w:pPr>
                    <w:framePr w:hSpace="180" w:wrap="around" w:vAnchor="page" w:hAnchor="margin" w:y="421"/>
                    <w:spacing w:line="360" w:lineRule="auto"/>
                    <w:rPr>
                      <w:b/>
                      <w:bCs/>
                    </w:rPr>
                  </w:pPr>
                </w:p>
                <w:p w14:paraId="3A700DE2" w14:textId="3E5AB99B" w:rsidR="000E0E6A" w:rsidRDefault="00BA5973" w:rsidP="001B071E">
                  <w:pPr>
                    <w:framePr w:hSpace="180" w:wrap="around" w:vAnchor="page" w:hAnchor="margin" w:y="421"/>
                    <w:spacing w:line="360" w:lineRule="auto"/>
                  </w:pPr>
                  <w:r>
                    <w:t>Automation tool Selen</w:t>
                  </w:r>
                  <w:r w:rsidR="002A122D">
                    <w:t xml:space="preserve">ium Web Driver, Java, Eclipse, </w:t>
                  </w:r>
                  <w:proofErr w:type="spellStart"/>
                  <w:r>
                    <w:t>TestNG</w:t>
                  </w:r>
                  <w:proofErr w:type="spellEnd"/>
                  <w:r>
                    <w:t>, Agile, SQL,</w:t>
                  </w:r>
                  <w:r w:rsidR="002A122D">
                    <w:t>JIRA, CYPRESS,JAVASCRIPT</w:t>
                  </w:r>
                </w:p>
                <w:p w14:paraId="64028A74" w14:textId="4682C409" w:rsidR="000E0E6A" w:rsidRDefault="00487EC7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</w:t>
                  </w:r>
                  <w:r w:rsidR="000E0E6A">
                    <w:rPr>
                      <w:rFonts w:cs="Arial"/>
                    </w:rPr>
                    <w:t>ug 2022 to till date</w:t>
                  </w:r>
                </w:p>
                <w:p w14:paraId="62EB79A5" w14:textId="6B3B7BA0" w:rsidR="000E0E6A" w:rsidRPr="000E0E6A" w:rsidRDefault="000E0E6A" w:rsidP="001B071E">
                  <w:pPr>
                    <w:framePr w:hSpace="180" w:wrap="around" w:vAnchor="page" w:hAnchor="margin" w:y="421"/>
                    <w:spacing w:line="360" w:lineRule="auto"/>
                    <w:rPr>
                      <w:rFonts w:cs="Arial"/>
                      <w:b/>
                      <w:lang w:val="en-GB" w:eastAsia="en-GB" w:bidi="hi-IN"/>
                    </w:rPr>
                  </w:pPr>
                  <w:r>
                    <w:rPr>
                      <w:rFonts w:cs="Arial"/>
                      <w:lang w:val="en-GB" w:eastAsia="en-GB" w:bidi="hi-IN"/>
                    </w:rPr>
                    <w:t>Associate QA L2</w:t>
                  </w:r>
                </w:p>
                <w:p w14:paraId="5379B03F" w14:textId="77777777" w:rsidR="00BA5973" w:rsidRPr="00FC64B5" w:rsidRDefault="00BA5973" w:rsidP="001B071E">
                  <w:pPr>
                    <w:framePr w:hSpace="180" w:wrap="around" w:vAnchor="page" w:hAnchor="margin" w:y="421"/>
                    <w:spacing w:line="360" w:lineRule="auto"/>
                  </w:pPr>
                </w:p>
                <w:tbl>
                  <w:tblPr>
                    <w:tblW w:w="0" w:type="auto"/>
                    <w:shd w:val="clear" w:color="auto" w:fill="FFFFFF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74"/>
                    <w:gridCol w:w="8999"/>
                  </w:tblGrid>
                  <w:tr w:rsidR="00BA5973" w14:paraId="21A59E00" w14:textId="77777777" w:rsidTr="00FD4766">
                    <w:tc>
                      <w:tcPr>
                        <w:tcW w:w="1774" w:type="dxa"/>
                        <w:shd w:val="clear" w:color="auto" w:fill="FFFFFF"/>
                        <w:hideMark/>
                      </w:tcPr>
                      <w:p w14:paraId="7E6B333B" w14:textId="77777777" w:rsidR="00BA5973" w:rsidRDefault="00BA5973" w:rsidP="001B071E">
                        <w:pPr>
                          <w:framePr w:hSpace="180" w:wrap="around" w:vAnchor="page" w:hAnchor="margin" w:y="421"/>
                          <w:jc w:val="both"/>
                          <w:rPr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8999" w:type="dxa"/>
                        <w:shd w:val="clear" w:color="auto" w:fill="FFFFFF"/>
                        <w:hideMark/>
                      </w:tcPr>
                      <w:p w14:paraId="7199502C" w14:textId="77777777" w:rsidR="00BA5973" w:rsidRDefault="00BA5973" w:rsidP="001B071E">
                        <w:pPr>
                          <w:pStyle w:val="BodyText"/>
                          <w:framePr w:hSpace="180" w:wrap="around" w:vAnchor="page" w:hAnchor="margin" w:y="421"/>
                          <w:jc w:val="both"/>
                          <w:rPr>
                            <w:rFonts w:ascii="Calibri" w:hAnsi="Calibri"/>
                          </w:rPr>
                        </w:pPr>
                      </w:p>
                    </w:tc>
                  </w:tr>
                </w:tbl>
                <w:p w14:paraId="69AB1CC5" w14:textId="77777777" w:rsidR="00BA5973" w:rsidRDefault="00BA5973" w:rsidP="001B071E">
                  <w:pPr>
                    <w:pStyle w:val="BodyText"/>
                    <w:framePr w:hSpace="180" w:wrap="around" w:vAnchor="page" w:hAnchor="margin" w:y="421"/>
                    <w:ind w:left="360"/>
                    <w:jc w:val="both"/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c>
            </w:tr>
          </w:tbl>
          <w:p w14:paraId="7F482324" w14:textId="321B1A6B" w:rsidR="0094384F" w:rsidRPr="006C3DCA" w:rsidRDefault="0094384F" w:rsidP="0094384F">
            <w:pPr>
              <w:shd w:val="clear" w:color="auto" w:fill="C0C0C0"/>
              <w:rPr>
                <w:b/>
              </w:rPr>
            </w:pPr>
            <w:r>
              <w:rPr>
                <w:b/>
              </w:rPr>
              <w:t>Education:</w:t>
            </w:r>
          </w:p>
          <w:p w14:paraId="0D792533" w14:textId="77777777" w:rsidR="0094384F" w:rsidRDefault="0094384F" w:rsidP="0094384F">
            <w:pPr>
              <w:pStyle w:val="BodyText"/>
              <w:spacing w:before="9"/>
              <w:rPr>
                <w:rFonts w:ascii="Gill Sans MT"/>
                <w:b/>
                <w:sz w:val="6"/>
              </w:rPr>
            </w:pPr>
          </w:p>
          <w:p w14:paraId="7B94D896" w14:textId="77777777" w:rsidR="0094384F" w:rsidRPr="007A2480" w:rsidRDefault="0094384F" w:rsidP="0094384F">
            <w:pPr>
              <w:numPr>
                <w:ilvl w:val="0"/>
                <w:numId w:val="24"/>
              </w:numPr>
              <w:spacing w:after="0" w:line="360" w:lineRule="auto"/>
            </w:pPr>
            <w:r w:rsidRPr="007A2480">
              <w:t>B.E. (ENTC) from College of engineering, Miraj with Aggregate 57%</w:t>
            </w:r>
          </w:p>
          <w:p w14:paraId="1845E223" w14:textId="77777777" w:rsidR="0094384F" w:rsidRPr="007A2480" w:rsidRDefault="0094384F" w:rsidP="0094384F">
            <w:pPr>
              <w:numPr>
                <w:ilvl w:val="0"/>
                <w:numId w:val="24"/>
              </w:numPr>
              <w:spacing w:after="0" w:line="360" w:lineRule="auto"/>
            </w:pPr>
            <w:r w:rsidRPr="007A2480">
              <w:t xml:space="preserve">Diploma ENTC from P.V.P.I.T College of Engineering. </w:t>
            </w:r>
            <w:proofErr w:type="spellStart"/>
            <w:proofErr w:type="gramStart"/>
            <w:r w:rsidRPr="007A2480">
              <w:t>Budhgoan</w:t>
            </w:r>
            <w:proofErr w:type="spellEnd"/>
            <w:r w:rsidRPr="007A2480">
              <w:t xml:space="preserve">  with</w:t>
            </w:r>
            <w:proofErr w:type="gramEnd"/>
            <w:r w:rsidRPr="007A2480">
              <w:t xml:space="preserve">  Aggregate  64.11%.</w:t>
            </w:r>
          </w:p>
          <w:p w14:paraId="4C012511" w14:textId="1C5AB5FD" w:rsidR="0094384F" w:rsidRPr="007A2480" w:rsidRDefault="0094384F" w:rsidP="0094384F">
            <w:pPr>
              <w:numPr>
                <w:ilvl w:val="0"/>
                <w:numId w:val="24"/>
              </w:numPr>
              <w:spacing w:after="0" w:line="360" w:lineRule="auto"/>
            </w:pPr>
            <w:r w:rsidRPr="007A2480">
              <w:t>HSC from PVP College,</w:t>
            </w:r>
            <w:r w:rsidR="00C27DDF">
              <w:t xml:space="preserve"> </w:t>
            </w:r>
            <w:proofErr w:type="spellStart"/>
            <w:r w:rsidRPr="007A2480">
              <w:t>kavathe</w:t>
            </w:r>
            <w:proofErr w:type="spellEnd"/>
            <w:r w:rsidRPr="007A2480">
              <w:t xml:space="preserve"> -</w:t>
            </w:r>
            <w:proofErr w:type="spellStart"/>
            <w:r w:rsidRPr="007A2480">
              <w:t>mahankal</w:t>
            </w:r>
            <w:proofErr w:type="spellEnd"/>
          </w:p>
          <w:p w14:paraId="62F7DA89" w14:textId="166ADADB" w:rsidR="0094384F" w:rsidRPr="007A2480" w:rsidRDefault="0094384F" w:rsidP="0094384F">
            <w:pPr>
              <w:numPr>
                <w:ilvl w:val="0"/>
                <w:numId w:val="24"/>
              </w:numPr>
              <w:spacing w:after="0" w:line="360" w:lineRule="auto"/>
            </w:pPr>
            <w:r w:rsidRPr="007A2480">
              <w:t>SSC from S.M. High school,</w:t>
            </w:r>
            <w:r w:rsidR="00C27DDF">
              <w:t xml:space="preserve"> </w:t>
            </w:r>
            <w:proofErr w:type="spellStart"/>
            <w:r w:rsidRPr="007A2480">
              <w:t>kavathe</w:t>
            </w:r>
            <w:proofErr w:type="spellEnd"/>
            <w:r w:rsidRPr="007A2480">
              <w:t xml:space="preserve"> -</w:t>
            </w:r>
            <w:proofErr w:type="spellStart"/>
            <w:r w:rsidRPr="007A2480">
              <w:t>mahankal</w:t>
            </w:r>
            <w:proofErr w:type="spellEnd"/>
          </w:p>
          <w:p w14:paraId="4313C3E0" w14:textId="77777777" w:rsidR="001E60CD" w:rsidRPr="00F54A38" w:rsidRDefault="001E60CD" w:rsidP="00881705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4"/>
                <w:szCs w:val="24"/>
              </w:rPr>
            </w:pPr>
            <w:r w:rsidRPr="00F54A38">
              <w:rPr>
                <w:b/>
                <w:sz w:val="24"/>
                <w:szCs w:val="24"/>
              </w:rPr>
              <w:t>PERSONAL PARTICULARS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599"/>
              <w:gridCol w:w="8174"/>
            </w:tblGrid>
            <w:tr w:rsidR="001E60CD" w:rsidRPr="00BD39F7" w14:paraId="72333C4F" w14:textId="77777777" w:rsidTr="00FD4766">
              <w:tc>
                <w:tcPr>
                  <w:tcW w:w="2599" w:type="dxa"/>
                  <w:shd w:val="clear" w:color="auto" w:fill="D9D9D9"/>
                </w:tcPr>
                <w:p w14:paraId="684E4835" w14:textId="77777777" w:rsidR="001E60CD" w:rsidRPr="00BD39F7" w:rsidRDefault="001E60CD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 w:rsidRPr="00BD39F7">
                    <w:rPr>
                      <w:lang w:val="en-GB"/>
                    </w:rPr>
                    <w:t>Name</w:t>
                  </w:r>
                </w:p>
              </w:tc>
              <w:tc>
                <w:tcPr>
                  <w:tcW w:w="8174" w:type="dxa"/>
                  <w:shd w:val="clear" w:color="auto" w:fill="F2F2F2"/>
                </w:tcPr>
                <w:p w14:paraId="1E34FF4F" w14:textId="77777777" w:rsidR="001E60CD" w:rsidRPr="00BD39F7" w:rsidRDefault="00526D0B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Tejashri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Molekar</w:t>
                  </w:r>
                  <w:proofErr w:type="spellEnd"/>
                </w:p>
              </w:tc>
            </w:tr>
            <w:tr w:rsidR="001E60CD" w:rsidRPr="00BD39F7" w14:paraId="7EC68E6F" w14:textId="77777777" w:rsidTr="00FD4766">
              <w:tc>
                <w:tcPr>
                  <w:tcW w:w="2599" w:type="dxa"/>
                  <w:shd w:val="clear" w:color="auto" w:fill="D9D9D9"/>
                </w:tcPr>
                <w:p w14:paraId="329D8EE6" w14:textId="77777777" w:rsidR="001E60CD" w:rsidRPr="00BD39F7" w:rsidRDefault="001E60CD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 w:rsidRPr="00BD39F7">
                    <w:rPr>
                      <w:lang w:val="en-GB"/>
                    </w:rPr>
                    <w:t>Email</w:t>
                  </w:r>
                </w:p>
              </w:tc>
              <w:tc>
                <w:tcPr>
                  <w:tcW w:w="8174" w:type="dxa"/>
                  <w:shd w:val="clear" w:color="auto" w:fill="F2F2F2"/>
                </w:tcPr>
                <w:p w14:paraId="18C7EBD9" w14:textId="3166CB0B" w:rsidR="00B0104B" w:rsidRPr="00FD4766" w:rsidRDefault="001042BB" w:rsidP="001B071E">
                  <w:pPr>
                    <w:framePr w:hSpace="180" w:wrap="around" w:vAnchor="page" w:hAnchor="margin" w:y="421"/>
                    <w:shd w:val="clear" w:color="auto" w:fill="FFFFFF"/>
                    <w:spacing w:after="0" w:line="240" w:lineRule="auto"/>
                    <w:rPr>
                      <w:rFonts w:ascii="Satoshi Fallback" w:eastAsia="Times New Roman" w:hAnsi="Satoshi Fallback"/>
                      <w:b/>
                      <w:bCs/>
                      <w:color w:val="717B9E"/>
                      <w:sz w:val="23"/>
                      <w:szCs w:val="23"/>
                      <w:lang w:val="en-IN" w:eastAsia="en-IN"/>
                    </w:rPr>
                  </w:pPr>
                  <w:r>
                    <w:rPr>
                      <w:rFonts w:ascii="Satoshi Fallback" w:eastAsia="Times New Roman" w:hAnsi="Satoshi Fallback"/>
                      <w:b/>
                      <w:bCs/>
                      <w:color w:val="717B9E"/>
                      <w:sz w:val="23"/>
                      <w:szCs w:val="23"/>
                      <w:lang w:val="en-IN" w:eastAsia="en-IN"/>
                    </w:rPr>
                    <w:t>m</w:t>
                  </w:r>
                  <w:r w:rsidR="00B0104B" w:rsidRPr="00FD4766">
                    <w:rPr>
                      <w:rFonts w:ascii="Satoshi Fallback" w:eastAsia="Times New Roman" w:hAnsi="Satoshi Fallback"/>
                      <w:b/>
                      <w:bCs/>
                      <w:color w:val="717B9E"/>
                      <w:sz w:val="23"/>
                      <w:szCs w:val="23"/>
                      <w:lang w:val="en-IN" w:eastAsia="en-IN"/>
                    </w:rPr>
                    <w:t>tejashri055@gmail.com</w:t>
                  </w:r>
                </w:p>
                <w:p w14:paraId="617FCC1E" w14:textId="14338D7F" w:rsidR="001E60CD" w:rsidRPr="00BD39F7" w:rsidRDefault="001E60CD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</w:p>
              </w:tc>
            </w:tr>
            <w:tr w:rsidR="001E60CD" w:rsidRPr="00BD39F7" w14:paraId="5A4A80B6" w14:textId="77777777" w:rsidTr="00FD4766">
              <w:tc>
                <w:tcPr>
                  <w:tcW w:w="2599" w:type="dxa"/>
                  <w:shd w:val="clear" w:color="auto" w:fill="D9D9D9"/>
                </w:tcPr>
                <w:p w14:paraId="22533BFA" w14:textId="77777777" w:rsidR="001E60CD" w:rsidRPr="00BD39F7" w:rsidRDefault="001E60CD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 w:rsidRPr="00BD39F7">
                    <w:rPr>
                      <w:lang w:val="en-GB"/>
                    </w:rPr>
                    <w:t>Contact No.</w:t>
                  </w:r>
                </w:p>
              </w:tc>
              <w:tc>
                <w:tcPr>
                  <w:tcW w:w="8174" w:type="dxa"/>
                  <w:shd w:val="clear" w:color="auto" w:fill="F2F2F2"/>
                </w:tcPr>
                <w:p w14:paraId="6E309ED7" w14:textId="77777777" w:rsidR="001E60CD" w:rsidRPr="00BD39F7" w:rsidRDefault="001E60CD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  <w:r w:rsidRPr="00BD39F7">
                    <w:rPr>
                      <w:lang w:val="en-GB"/>
                    </w:rPr>
                    <w:t xml:space="preserve">+91 </w:t>
                  </w:r>
                  <w:r w:rsidR="00526D0B">
                    <w:rPr>
                      <w:lang w:val="en-GB"/>
                    </w:rPr>
                    <w:t>7709123911</w:t>
                  </w:r>
                </w:p>
              </w:tc>
            </w:tr>
            <w:tr w:rsidR="001E60CD" w:rsidRPr="00BD39F7" w14:paraId="7DAD4B32" w14:textId="77777777" w:rsidTr="00FD4766">
              <w:tc>
                <w:tcPr>
                  <w:tcW w:w="2599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7738A174" w14:textId="77777777" w:rsidR="001E60CD" w:rsidRPr="00BD39F7" w:rsidRDefault="001E60CD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</w:p>
              </w:tc>
              <w:tc>
                <w:tcPr>
                  <w:tcW w:w="8174" w:type="dxa"/>
                  <w:tcBorders>
                    <w:bottom w:val="single" w:sz="4" w:space="0" w:color="auto"/>
                  </w:tcBorders>
                  <w:shd w:val="clear" w:color="auto" w:fill="F2F2F2"/>
                </w:tcPr>
                <w:p w14:paraId="5296C917" w14:textId="77777777" w:rsidR="0053000F" w:rsidRPr="00BD39F7" w:rsidRDefault="0053000F" w:rsidP="001B071E">
                  <w:pPr>
                    <w:framePr w:hSpace="180" w:wrap="around" w:vAnchor="page" w:hAnchor="margin" w:y="421"/>
                    <w:spacing w:before="60" w:after="60" w:line="240" w:lineRule="auto"/>
                    <w:rPr>
                      <w:lang w:val="en-GB"/>
                    </w:rPr>
                  </w:pPr>
                </w:p>
              </w:tc>
            </w:tr>
          </w:tbl>
          <w:p w14:paraId="7C2AC72E" w14:textId="77777777" w:rsidR="001E60CD" w:rsidRDefault="001E60CD" w:rsidP="00881705">
            <w:pPr>
              <w:spacing w:after="0" w:line="240" w:lineRule="auto"/>
              <w:rPr>
                <w:sz w:val="24"/>
                <w:szCs w:val="24"/>
              </w:rPr>
            </w:pPr>
          </w:p>
          <w:p w14:paraId="10282008" w14:textId="77777777" w:rsidR="007B1547" w:rsidRPr="00C97882" w:rsidRDefault="007B1547" w:rsidP="007B1547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/>
            </w:pPr>
            <w:r>
              <w:t xml:space="preserve">I hereby declare that all information furnished above is true to the best of my knowledge and belief. </w:t>
            </w:r>
          </w:p>
          <w:p w14:paraId="6E61912B" w14:textId="77777777" w:rsidR="007B1547" w:rsidRPr="00C97882" w:rsidRDefault="007B1547" w:rsidP="007B1547">
            <w:pPr>
              <w:rPr>
                <w:bCs/>
              </w:rPr>
            </w:pPr>
            <w:r w:rsidRPr="00C97882">
              <w:rPr>
                <w:bCs/>
              </w:rPr>
              <w:t xml:space="preserve">Date:                                                           </w:t>
            </w:r>
            <w:r w:rsidRPr="00C97882">
              <w:rPr>
                <w:bCs/>
              </w:rPr>
              <w:tab/>
            </w:r>
            <w:r w:rsidRPr="00C97882">
              <w:rPr>
                <w:bCs/>
              </w:rPr>
              <w:tab/>
            </w:r>
            <w:r w:rsidRPr="00C97882">
              <w:rPr>
                <w:bCs/>
              </w:rPr>
              <w:tab/>
            </w:r>
            <w:r w:rsidRPr="00C97882">
              <w:rPr>
                <w:bCs/>
              </w:rPr>
              <w:tab/>
            </w:r>
            <w:r w:rsidRPr="00C97882">
              <w:rPr>
                <w:bCs/>
              </w:rPr>
              <w:tab/>
            </w:r>
            <w:proofErr w:type="spellStart"/>
            <w:r>
              <w:rPr>
                <w:bCs/>
              </w:rPr>
              <w:t>Tejashri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Ganpatrao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Molekar</w:t>
            </w:r>
            <w:proofErr w:type="spellEnd"/>
          </w:p>
          <w:p w14:paraId="300B1CA7" w14:textId="77777777" w:rsidR="00E31B2C" w:rsidRPr="00F54A38" w:rsidRDefault="00E31B2C" w:rsidP="0088170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64CA4874" w14:textId="77777777" w:rsidR="007E612D" w:rsidRPr="00565DD4" w:rsidRDefault="007E612D" w:rsidP="00881705">
      <w:pPr>
        <w:tabs>
          <w:tab w:val="left" w:pos="3945"/>
        </w:tabs>
        <w:spacing w:line="240" w:lineRule="auto"/>
        <w:rPr>
          <w:sz w:val="24"/>
          <w:szCs w:val="24"/>
        </w:rPr>
      </w:pPr>
    </w:p>
    <w:sectPr w:rsidR="007E612D" w:rsidRPr="00565DD4" w:rsidSect="001934A3">
      <w:pgSz w:w="12240" w:h="15840"/>
      <w:pgMar w:top="720" w:right="720" w:bottom="54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000E20" w14:textId="77777777" w:rsidR="006E5EAF" w:rsidRDefault="006E5EAF" w:rsidP="001934A3">
      <w:pPr>
        <w:spacing w:after="0" w:line="240" w:lineRule="auto"/>
      </w:pPr>
      <w:r>
        <w:separator/>
      </w:r>
    </w:p>
  </w:endnote>
  <w:endnote w:type="continuationSeparator" w:id="0">
    <w:p w14:paraId="5F0D22E4" w14:textId="77777777" w:rsidR="006E5EAF" w:rsidRDefault="006E5EAF" w:rsidP="0019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atoshi Fallbac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04783" w14:textId="77777777" w:rsidR="006E5EAF" w:rsidRDefault="006E5EAF" w:rsidP="001934A3">
      <w:pPr>
        <w:spacing w:after="0" w:line="240" w:lineRule="auto"/>
      </w:pPr>
      <w:r>
        <w:separator/>
      </w:r>
    </w:p>
  </w:footnote>
  <w:footnote w:type="continuationSeparator" w:id="0">
    <w:p w14:paraId="61A7F8BB" w14:textId="77777777" w:rsidR="006E5EAF" w:rsidRDefault="006E5EAF" w:rsidP="00193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3685187"/>
    <w:multiLevelType w:val="hybridMultilevel"/>
    <w:tmpl w:val="CB786472"/>
    <w:lvl w:ilvl="0" w:tplc="1910CBB2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">
    <w:nsid w:val="04C954A3"/>
    <w:multiLevelType w:val="hybridMultilevel"/>
    <w:tmpl w:val="51660F34"/>
    <w:lvl w:ilvl="0" w:tplc="1910CBB2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">
    <w:nsid w:val="06A16C49"/>
    <w:multiLevelType w:val="hybridMultilevel"/>
    <w:tmpl w:val="E442406C"/>
    <w:lvl w:ilvl="0" w:tplc="040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>
    <w:nsid w:val="0A9478A0"/>
    <w:multiLevelType w:val="hybridMultilevel"/>
    <w:tmpl w:val="F81E1ED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A369E1"/>
    <w:multiLevelType w:val="hybridMultilevel"/>
    <w:tmpl w:val="5978E4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DF168B"/>
    <w:multiLevelType w:val="hybridMultilevel"/>
    <w:tmpl w:val="DDF6E9D2"/>
    <w:lvl w:ilvl="0" w:tplc="B318247A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03F76"/>
    <w:multiLevelType w:val="hybridMultilevel"/>
    <w:tmpl w:val="B6E62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8">
    <w:nsid w:val="285C1BC8"/>
    <w:multiLevelType w:val="hybridMultilevel"/>
    <w:tmpl w:val="DAF0BD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">
    <w:nsid w:val="2B214835"/>
    <w:multiLevelType w:val="hybridMultilevel"/>
    <w:tmpl w:val="B644F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B35A6"/>
    <w:multiLevelType w:val="hybridMultilevel"/>
    <w:tmpl w:val="9A8EB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7148BC"/>
    <w:multiLevelType w:val="hybridMultilevel"/>
    <w:tmpl w:val="33C0CC40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38B408C8"/>
    <w:multiLevelType w:val="hybridMultilevel"/>
    <w:tmpl w:val="0978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121F2"/>
    <w:multiLevelType w:val="hybridMultilevel"/>
    <w:tmpl w:val="04BAB41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912DFE"/>
    <w:multiLevelType w:val="hybridMultilevel"/>
    <w:tmpl w:val="6870E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13249"/>
    <w:multiLevelType w:val="hybridMultilevel"/>
    <w:tmpl w:val="8A1E1CCC"/>
    <w:lvl w:ilvl="0" w:tplc="28F6C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94A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8CA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5CB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5A5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CC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B81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C3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48DB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16945CE"/>
    <w:multiLevelType w:val="hybridMultilevel"/>
    <w:tmpl w:val="4D88D09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61D03E45"/>
    <w:multiLevelType w:val="hybridMultilevel"/>
    <w:tmpl w:val="1DA2430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64C36A2C"/>
    <w:multiLevelType w:val="hybridMultilevel"/>
    <w:tmpl w:val="EAAC5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8456DCE"/>
    <w:multiLevelType w:val="multilevel"/>
    <w:tmpl w:val="736C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228429E"/>
    <w:multiLevelType w:val="hybridMultilevel"/>
    <w:tmpl w:val="F154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047C71"/>
    <w:multiLevelType w:val="hybridMultilevel"/>
    <w:tmpl w:val="A39C1C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2">
    <w:nsid w:val="75451E79"/>
    <w:multiLevelType w:val="hybridMultilevel"/>
    <w:tmpl w:val="98EE5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E42D98"/>
    <w:multiLevelType w:val="hybridMultilevel"/>
    <w:tmpl w:val="9ECCA9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4">
    <w:nsid w:val="7CAE736B"/>
    <w:multiLevelType w:val="hybridMultilevel"/>
    <w:tmpl w:val="57FCD1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"/>
  </w:num>
  <w:num w:numId="3">
    <w:abstractNumId w:val="20"/>
  </w:num>
  <w:num w:numId="4">
    <w:abstractNumId w:val="9"/>
  </w:num>
  <w:num w:numId="5">
    <w:abstractNumId w:val="12"/>
  </w:num>
  <w:num w:numId="6">
    <w:abstractNumId w:val="5"/>
  </w:num>
  <w:num w:numId="7">
    <w:abstractNumId w:val="4"/>
  </w:num>
  <w:num w:numId="8">
    <w:abstractNumId w:val="6"/>
  </w:num>
  <w:num w:numId="9">
    <w:abstractNumId w:val="16"/>
  </w:num>
  <w:num w:numId="10">
    <w:abstractNumId w:val="13"/>
  </w:num>
  <w:num w:numId="11">
    <w:abstractNumId w:val="15"/>
  </w:num>
  <w:num w:numId="12">
    <w:abstractNumId w:val="17"/>
  </w:num>
  <w:num w:numId="13">
    <w:abstractNumId w:val="0"/>
  </w:num>
  <w:num w:numId="14">
    <w:abstractNumId w:val="1"/>
  </w:num>
  <w:num w:numId="15">
    <w:abstractNumId w:val="2"/>
  </w:num>
  <w:num w:numId="16">
    <w:abstractNumId w:val="8"/>
  </w:num>
  <w:num w:numId="17">
    <w:abstractNumId w:val="7"/>
  </w:num>
  <w:num w:numId="18">
    <w:abstractNumId w:val="23"/>
  </w:num>
  <w:num w:numId="19">
    <w:abstractNumId w:val="24"/>
  </w:num>
  <w:num w:numId="20">
    <w:abstractNumId w:val="19"/>
  </w:num>
  <w:num w:numId="21">
    <w:abstractNumId w:val="10"/>
  </w:num>
  <w:num w:numId="22">
    <w:abstractNumId w:val="18"/>
  </w:num>
  <w:num w:numId="23">
    <w:abstractNumId w:val="14"/>
  </w:num>
  <w:num w:numId="24">
    <w:abstractNumId w:val="11"/>
  </w:num>
  <w:num w:numId="25">
    <w:abstractNumId w:val="2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A9"/>
    <w:rsid w:val="00000BE6"/>
    <w:rsid w:val="00002888"/>
    <w:rsid w:val="000034AC"/>
    <w:rsid w:val="00003CCB"/>
    <w:rsid w:val="00005C42"/>
    <w:rsid w:val="00007370"/>
    <w:rsid w:val="00007D77"/>
    <w:rsid w:val="00007E6A"/>
    <w:rsid w:val="00010042"/>
    <w:rsid w:val="000105EF"/>
    <w:rsid w:val="00011388"/>
    <w:rsid w:val="00011740"/>
    <w:rsid w:val="0001195A"/>
    <w:rsid w:val="00020B57"/>
    <w:rsid w:val="0002460F"/>
    <w:rsid w:val="00031201"/>
    <w:rsid w:val="00031A1F"/>
    <w:rsid w:val="00033C27"/>
    <w:rsid w:val="000350B6"/>
    <w:rsid w:val="00047C5E"/>
    <w:rsid w:val="0005089E"/>
    <w:rsid w:val="000575BD"/>
    <w:rsid w:val="0006072B"/>
    <w:rsid w:val="00072DA7"/>
    <w:rsid w:val="000732F7"/>
    <w:rsid w:val="000766C8"/>
    <w:rsid w:val="000770FD"/>
    <w:rsid w:val="000801F4"/>
    <w:rsid w:val="00083DC9"/>
    <w:rsid w:val="000863DA"/>
    <w:rsid w:val="00086B28"/>
    <w:rsid w:val="00090938"/>
    <w:rsid w:val="000926CA"/>
    <w:rsid w:val="000975DF"/>
    <w:rsid w:val="000A29F3"/>
    <w:rsid w:val="000A4733"/>
    <w:rsid w:val="000A5608"/>
    <w:rsid w:val="000A5F00"/>
    <w:rsid w:val="000B03B1"/>
    <w:rsid w:val="000B0C8C"/>
    <w:rsid w:val="000B1F71"/>
    <w:rsid w:val="000B510E"/>
    <w:rsid w:val="000C31A4"/>
    <w:rsid w:val="000C38E3"/>
    <w:rsid w:val="000C66EC"/>
    <w:rsid w:val="000C72C1"/>
    <w:rsid w:val="000D3183"/>
    <w:rsid w:val="000D7CBC"/>
    <w:rsid w:val="000E0E6A"/>
    <w:rsid w:val="000E6C9C"/>
    <w:rsid w:val="000F0F91"/>
    <w:rsid w:val="000F2A53"/>
    <w:rsid w:val="000F75D9"/>
    <w:rsid w:val="000F7845"/>
    <w:rsid w:val="00102527"/>
    <w:rsid w:val="00103606"/>
    <w:rsid w:val="001042BB"/>
    <w:rsid w:val="0010434D"/>
    <w:rsid w:val="001067A5"/>
    <w:rsid w:val="00106F2F"/>
    <w:rsid w:val="00110370"/>
    <w:rsid w:val="0011058A"/>
    <w:rsid w:val="00112A76"/>
    <w:rsid w:val="00113092"/>
    <w:rsid w:val="00113452"/>
    <w:rsid w:val="00113596"/>
    <w:rsid w:val="00116244"/>
    <w:rsid w:val="0011774F"/>
    <w:rsid w:val="00121668"/>
    <w:rsid w:val="001266DE"/>
    <w:rsid w:val="00133811"/>
    <w:rsid w:val="00134537"/>
    <w:rsid w:val="0013607A"/>
    <w:rsid w:val="00140BFC"/>
    <w:rsid w:val="00143072"/>
    <w:rsid w:val="0014667C"/>
    <w:rsid w:val="00146C53"/>
    <w:rsid w:val="00147374"/>
    <w:rsid w:val="00151407"/>
    <w:rsid w:val="00154874"/>
    <w:rsid w:val="00160585"/>
    <w:rsid w:val="00160AE3"/>
    <w:rsid w:val="00160CB3"/>
    <w:rsid w:val="00163EA5"/>
    <w:rsid w:val="00170548"/>
    <w:rsid w:val="00174D87"/>
    <w:rsid w:val="00175D88"/>
    <w:rsid w:val="0018171B"/>
    <w:rsid w:val="00181AE8"/>
    <w:rsid w:val="00185580"/>
    <w:rsid w:val="001865E8"/>
    <w:rsid w:val="00187206"/>
    <w:rsid w:val="00190A64"/>
    <w:rsid w:val="00190CDB"/>
    <w:rsid w:val="0019344A"/>
    <w:rsid w:val="001934A3"/>
    <w:rsid w:val="00193ED0"/>
    <w:rsid w:val="001957A9"/>
    <w:rsid w:val="001A1631"/>
    <w:rsid w:val="001A416A"/>
    <w:rsid w:val="001A6170"/>
    <w:rsid w:val="001A640A"/>
    <w:rsid w:val="001A7316"/>
    <w:rsid w:val="001B001A"/>
    <w:rsid w:val="001B071E"/>
    <w:rsid w:val="001B071F"/>
    <w:rsid w:val="001B4885"/>
    <w:rsid w:val="001C09A4"/>
    <w:rsid w:val="001C1D57"/>
    <w:rsid w:val="001D0F09"/>
    <w:rsid w:val="001D22F0"/>
    <w:rsid w:val="001D7702"/>
    <w:rsid w:val="001D7DF3"/>
    <w:rsid w:val="001E3B42"/>
    <w:rsid w:val="001E60CD"/>
    <w:rsid w:val="001E66D0"/>
    <w:rsid w:val="001E6FCA"/>
    <w:rsid w:val="001E7D5F"/>
    <w:rsid w:val="001F02CE"/>
    <w:rsid w:val="001F0301"/>
    <w:rsid w:val="001F0BD7"/>
    <w:rsid w:val="001F1BCF"/>
    <w:rsid w:val="001F5A5A"/>
    <w:rsid w:val="001F604E"/>
    <w:rsid w:val="001F6C17"/>
    <w:rsid w:val="00200257"/>
    <w:rsid w:val="00202D55"/>
    <w:rsid w:val="00204A8D"/>
    <w:rsid w:val="00211DAA"/>
    <w:rsid w:val="0021209F"/>
    <w:rsid w:val="00213719"/>
    <w:rsid w:val="0021587A"/>
    <w:rsid w:val="00215B41"/>
    <w:rsid w:val="00222BCF"/>
    <w:rsid w:val="002238E4"/>
    <w:rsid w:val="00223AC3"/>
    <w:rsid w:val="0022413A"/>
    <w:rsid w:val="00224ACB"/>
    <w:rsid w:val="00225427"/>
    <w:rsid w:val="002325CA"/>
    <w:rsid w:val="002332D1"/>
    <w:rsid w:val="00236CFE"/>
    <w:rsid w:val="00236EE4"/>
    <w:rsid w:val="002378C7"/>
    <w:rsid w:val="0024583C"/>
    <w:rsid w:val="00247FD2"/>
    <w:rsid w:val="0025030E"/>
    <w:rsid w:val="002522A9"/>
    <w:rsid w:val="00253E56"/>
    <w:rsid w:val="002549C2"/>
    <w:rsid w:val="00255318"/>
    <w:rsid w:val="00255ED4"/>
    <w:rsid w:val="002604EC"/>
    <w:rsid w:val="00261E28"/>
    <w:rsid w:val="00262EF7"/>
    <w:rsid w:val="00262F6F"/>
    <w:rsid w:val="00270041"/>
    <w:rsid w:val="00273F94"/>
    <w:rsid w:val="002741AC"/>
    <w:rsid w:val="00276B25"/>
    <w:rsid w:val="00280CA2"/>
    <w:rsid w:val="00280CDD"/>
    <w:rsid w:val="00280F9C"/>
    <w:rsid w:val="00281105"/>
    <w:rsid w:val="00283DA0"/>
    <w:rsid w:val="002871D9"/>
    <w:rsid w:val="00287A74"/>
    <w:rsid w:val="00292CB9"/>
    <w:rsid w:val="002947C4"/>
    <w:rsid w:val="00295D05"/>
    <w:rsid w:val="0029609B"/>
    <w:rsid w:val="002960A3"/>
    <w:rsid w:val="0029770B"/>
    <w:rsid w:val="002A122D"/>
    <w:rsid w:val="002A19E5"/>
    <w:rsid w:val="002A2010"/>
    <w:rsid w:val="002A4C05"/>
    <w:rsid w:val="002A600C"/>
    <w:rsid w:val="002A69EC"/>
    <w:rsid w:val="002B093D"/>
    <w:rsid w:val="002B26AE"/>
    <w:rsid w:val="002B64C0"/>
    <w:rsid w:val="002B7289"/>
    <w:rsid w:val="002C33B9"/>
    <w:rsid w:val="002C437E"/>
    <w:rsid w:val="002C4910"/>
    <w:rsid w:val="002C6AEB"/>
    <w:rsid w:val="002C79AC"/>
    <w:rsid w:val="002C7E6E"/>
    <w:rsid w:val="002D0E5D"/>
    <w:rsid w:val="002D54CD"/>
    <w:rsid w:val="002D5948"/>
    <w:rsid w:val="002E0A0B"/>
    <w:rsid w:val="002E1262"/>
    <w:rsid w:val="002E1FCB"/>
    <w:rsid w:val="002E20E6"/>
    <w:rsid w:val="002E542A"/>
    <w:rsid w:val="002E5856"/>
    <w:rsid w:val="002E71DB"/>
    <w:rsid w:val="002F129B"/>
    <w:rsid w:val="002F1B1F"/>
    <w:rsid w:val="002F37CD"/>
    <w:rsid w:val="002F64C0"/>
    <w:rsid w:val="002F7EF7"/>
    <w:rsid w:val="003005C1"/>
    <w:rsid w:val="00301A6A"/>
    <w:rsid w:val="003033B5"/>
    <w:rsid w:val="0031160E"/>
    <w:rsid w:val="00312190"/>
    <w:rsid w:val="00312B75"/>
    <w:rsid w:val="00312B7F"/>
    <w:rsid w:val="003136E1"/>
    <w:rsid w:val="00314742"/>
    <w:rsid w:val="0031568C"/>
    <w:rsid w:val="00315A04"/>
    <w:rsid w:val="0032031C"/>
    <w:rsid w:val="00323B5A"/>
    <w:rsid w:val="003261A0"/>
    <w:rsid w:val="00326C64"/>
    <w:rsid w:val="00327D21"/>
    <w:rsid w:val="00327E62"/>
    <w:rsid w:val="0033042D"/>
    <w:rsid w:val="003308BD"/>
    <w:rsid w:val="00332DD3"/>
    <w:rsid w:val="0033326F"/>
    <w:rsid w:val="0033760B"/>
    <w:rsid w:val="00340C1B"/>
    <w:rsid w:val="0034136B"/>
    <w:rsid w:val="00341400"/>
    <w:rsid w:val="00350833"/>
    <w:rsid w:val="0035214A"/>
    <w:rsid w:val="0035301F"/>
    <w:rsid w:val="003549C2"/>
    <w:rsid w:val="00356727"/>
    <w:rsid w:val="003648B9"/>
    <w:rsid w:val="00364A7B"/>
    <w:rsid w:val="00364FFD"/>
    <w:rsid w:val="0037186A"/>
    <w:rsid w:val="00372B7E"/>
    <w:rsid w:val="003752F2"/>
    <w:rsid w:val="00375547"/>
    <w:rsid w:val="00376C32"/>
    <w:rsid w:val="00377F66"/>
    <w:rsid w:val="0038762B"/>
    <w:rsid w:val="00390A12"/>
    <w:rsid w:val="00390A79"/>
    <w:rsid w:val="00391D45"/>
    <w:rsid w:val="003943A2"/>
    <w:rsid w:val="003961FF"/>
    <w:rsid w:val="003A09F5"/>
    <w:rsid w:val="003A0EAB"/>
    <w:rsid w:val="003A1FF0"/>
    <w:rsid w:val="003A6FE6"/>
    <w:rsid w:val="003B21B5"/>
    <w:rsid w:val="003B4541"/>
    <w:rsid w:val="003B613D"/>
    <w:rsid w:val="003B67C9"/>
    <w:rsid w:val="003B7166"/>
    <w:rsid w:val="003C062A"/>
    <w:rsid w:val="003C4F81"/>
    <w:rsid w:val="003D5200"/>
    <w:rsid w:val="003E0AF0"/>
    <w:rsid w:val="003E349C"/>
    <w:rsid w:val="003E3AEF"/>
    <w:rsid w:val="003E5462"/>
    <w:rsid w:val="003E6602"/>
    <w:rsid w:val="003E7FC2"/>
    <w:rsid w:val="003F23D7"/>
    <w:rsid w:val="003F2B37"/>
    <w:rsid w:val="003F2E62"/>
    <w:rsid w:val="003F48A7"/>
    <w:rsid w:val="003F514B"/>
    <w:rsid w:val="00404439"/>
    <w:rsid w:val="00405F3C"/>
    <w:rsid w:val="004063C4"/>
    <w:rsid w:val="004102DF"/>
    <w:rsid w:val="00411A15"/>
    <w:rsid w:val="00414456"/>
    <w:rsid w:val="00414483"/>
    <w:rsid w:val="00416AF3"/>
    <w:rsid w:val="00417A68"/>
    <w:rsid w:val="00420114"/>
    <w:rsid w:val="00422F6C"/>
    <w:rsid w:val="00423505"/>
    <w:rsid w:val="00424145"/>
    <w:rsid w:val="00424C9E"/>
    <w:rsid w:val="004254EC"/>
    <w:rsid w:val="004272D5"/>
    <w:rsid w:val="0042790B"/>
    <w:rsid w:val="00430BF3"/>
    <w:rsid w:val="00433FA5"/>
    <w:rsid w:val="00436081"/>
    <w:rsid w:val="0044231E"/>
    <w:rsid w:val="0044302E"/>
    <w:rsid w:val="0044432B"/>
    <w:rsid w:val="00447F10"/>
    <w:rsid w:val="00451B62"/>
    <w:rsid w:val="0045407F"/>
    <w:rsid w:val="00457CE5"/>
    <w:rsid w:val="004606B7"/>
    <w:rsid w:val="00462DD7"/>
    <w:rsid w:val="00465212"/>
    <w:rsid w:val="00465C09"/>
    <w:rsid w:val="00465E80"/>
    <w:rsid w:val="0046663E"/>
    <w:rsid w:val="00466AB6"/>
    <w:rsid w:val="0047078B"/>
    <w:rsid w:val="004709DB"/>
    <w:rsid w:val="00470EB9"/>
    <w:rsid w:val="00471306"/>
    <w:rsid w:val="00471741"/>
    <w:rsid w:val="00471D5C"/>
    <w:rsid w:val="00472149"/>
    <w:rsid w:val="0047437F"/>
    <w:rsid w:val="004753D3"/>
    <w:rsid w:val="00477624"/>
    <w:rsid w:val="0047764D"/>
    <w:rsid w:val="004803EF"/>
    <w:rsid w:val="00484EFC"/>
    <w:rsid w:val="00487EC7"/>
    <w:rsid w:val="0049036B"/>
    <w:rsid w:val="00491F6D"/>
    <w:rsid w:val="00494B43"/>
    <w:rsid w:val="00496A51"/>
    <w:rsid w:val="004A3978"/>
    <w:rsid w:val="004A5A7A"/>
    <w:rsid w:val="004A5BC9"/>
    <w:rsid w:val="004A7459"/>
    <w:rsid w:val="004B18BB"/>
    <w:rsid w:val="004B3405"/>
    <w:rsid w:val="004B4795"/>
    <w:rsid w:val="004B4BB4"/>
    <w:rsid w:val="004B5E9B"/>
    <w:rsid w:val="004B6703"/>
    <w:rsid w:val="004B6DD8"/>
    <w:rsid w:val="004C1C3D"/>
    <w:rsid w:val="004C29B2"/>
    <w:rsid w:val="004C5DD2"/>
    <w:rsid w:val="004C6A24"/>
    <w:rsid w:val="004C7982"/>
    <w:rsid w:val="004C7C0F"/>
    <w:rsid w:val="004D2C8F"/>
    <w:rsid w:val="004D34AA"/>
    <w:rsid w:val="004D39D4"/>
    <w:rsid w:val="004D4D5A"/>
    <w:rsid w:val="004D5389"/>
    <w:rsid w:val="004D6A0D"/>
    <w:rsid w:val="004E16DA"/>
    <w:rsid w:val="004E324A"/>
    <w:rsid w:val="004E4B59"/>
    <w:rsid w:val="004E5383"/>
    <w:rsid w:val="004E53D0"/>
    <w:rsid w:val="004E5E05"/>
    <w:rsid w:val="004E6676"/>
    <w:rsid w:val="004E7C93"/>
    <w:rsid w:val="004F1158"/>
    <w:rsid w:val="004F40E9"/>
    <w:rsid w:val="004F57D1"/>
    <w:rsid w:val="004F6861"/>
    <w:rsid w:val="0050061D"/>
    <w:rsid w:val="00500FB3"/>
    <w:rsid w:val="00501DD4"/>
    <w:rsid w:val="00502D0C"/>
    <w:rsid w:val="00505C3B"/>
    <w:rsid w:val="00505E52"/>
    <w:rsid w:val="005108FA"/>
    <w:rsid w:val="0051207F"/>
    <w:rsid w:val="005128D4"/>
    <w:rsid w:val="00516BDA"/>
    <w:rsid w:val="00521632"/>
    <w:rsid w:val="00523DA0"/>
    <w:rsid w:val="0052657F"/>
    <w:rsid w:val="00526623"/>
    <w:rsid w:val="00526D0B"/>
    <w:rsid w:val="0053000F"/>
    <w:rsid w:val="00530929"/>
    <w:rsid w:val="00530B1A"/>
    <w:rsid w:val="00536701"/>
    <w:rsid w:val="00537ABF"/>
    <w:rsid w:val="005430E7"/>
    <w:rsid w:val="00543158"/>
    <w:rsid w:val="00543571"/>
    <w:rsid w:val="005453D5"/>
    <w:rsid w:val="00550BA7"/>
    <w:rsid w:val="00551278"/>
    <w:rsid w:val="0055133E"/>
    <w:rsid w:val="005513AD"/>
    <w:rsid w:val="00556AE4"/>
    <w:rsid w:val="00557CD0"/>
    <w:rsid w:val="00560C7E"/>
    <w:rsid w:val="00562DD8"/>
    <w:rsid w:val="00564FFA"/>
    <w:rsid w:val="005653C3"/>
    <w:rsid w:val="00565DD4"/>
    <w:rsid w:val="00566ACF"/>
    <w:rsid w:val="00566BF0"/>
    <w:rsid w:val="00567E5B"/>
    <w:rsid w:val="0057292F"/>
    <w:rsid w:val="00572CDB"/>
    <w:rsid w:val="0057345E"/>
    <w:rsid w:val="005755DE"/>
    <w:rsid w:val="005810A8"/>
    <w:rsid w:val="0058238A"/>
    <w:rsid w:val="00582762"/>
    <w:rsid w:val="0058415A"/>
    <w:rsid w:val="005848D4"/>
    <w:rsid w:val="00592359"/>
    <w:rsid w:val="0059382D"/>
    <w:rsid w:val="00595889"/>
    <w:rsid w:val="00597CF7"/>
    <w:rsid w:val="005A2307"/>
    <w:rsid w:val="005A44B0"/>
    <w:rsid w:val="005A6B3E"/>
    <w:rsid w:val="005A7155"/>
    <w:rsid w:val="005A7E91"/>
    <w:rsid w:val="005B047D"/>
    <w:rsid w:val="005B06F8"/>
    <w:rsid w:val="005B6BD2"/>
    <w:rsid w:val="005C0859"/>
    <w:rsid w:val="005C2109"/>
    <w:rsid w:val="005C4666"/>
    <w:rsid w:val="005C5402"/>
    <w:rsid w:val="005C5BF2"/>
    <w:rsid w:val="005C7660"/>
    <w:rsid w:val="005D098C"/>
    <w:rsid w:val="005D0FD9"/>
    <w:rsid w:val="005D3ABD"/>
    <w:rsid w:val="005D51FD"/>
    <w:rsid w:val="005D7013"/>
    <w:rsid w:val="005E04AD"/>
    <w:rsid w:val="005E0976"/>
    <w:rsid w:val="005E2B35"/>
    <w:rsid w:val="005F1824"/>
    <w:rsid w:val="005F226E"/>
    <w:rsid w:val="005F7366"/>
    <w:rsid w:val="005F776E"/>
    <w:rsid w:val="0060223E"/>
    <w:rsid w:val="00606082"/>
    <w:rsid w:val="006125E0"/>
    <w:rsid w:val="0061272A"/>
    <w:rsid w:val="00613025"/>
    <w:rsid w:val="0061432F"/>
    <w:rsid w:val="00614AF5"/>
    <w:rsid w:val="0062159A"/>
    <w:rsid w:val="00623063"/>
    <w:rsid w:val="00627799"/>
    <w:rsid w:val="00631AAA"/>
    <w:rsid w:val="00634666"/>
    <w:rsid w:val="00635800"/>
    <w:rsid w:val="006432DD"/>
    <w:rsid w:val="0064339E"/>
    <w:rsid w:val="00647257"/>
    <w:rsid w:val="00653C18"/>
    <w:rsid w:val="006547F8"/>
    <w:rsid w:val="00654E0F"/>
    <w:rsid w:val="0065534C"/>
    <w:rsid w:val="00656BF6"/>
    <w:rsid w:val="00662477"/>
    <w:rsid w:val="0066633A"/>
    <w:rsid w:val="006706A6"/>
    <w:rsid w:val="00674457"/>
    <w:rsid w:val="00674BC8"/>
    <w:rsid w:val="0068091C"/>
    <w:rsid w:val="00680BDA"/>
    <w:rsid w:val="0068278A"/>
    <w:rsid w:val="00684B12"/>
    <w:rsid w:val="00685E1C"/>
    <w:rsid w:val="0068601D"/>
    <w:rsid w:val="0069291D"/>
    <w:rsid w:val="00692CAC"/>
    <w:rsid w:val="006943EA"/>
    <w:rsid w:val="00694EE4"/>
    <w:rsid w:val="00696716"/>
    <w:rsid w:val="006A0152"/>
    <w:rsid w:val="006A128E"/>
    <w:rsid w:val="006A32DD"/>
    <w:rsid w:val="006A73DF"/>
    <w:rsid w:val="006A7913"/>
    <w:rsid w:val="006B238F"/>
    <w:rsid w:val="006B5376"/>
    <w:rsid w:val="006B5790"/>
    <w:rsid w:val="006B7687"/>
    <w:rsid w:val="006B7A17"/>
    <w:rsid w:val="006B7CDC"/>
    <w:rsid w:val="006C25F2"/>
    <w:rsid w:val="006C2F79"/>
    <w:rsid w:val="006C3AD5"/>
    <w:rsid w:val="006C3F3C"/>
    <w:rsid w:val="006C63ED"/>
    <w:rsid w:val="006C72C7"/>
    <w:rsid w:val="006C7589"/>
    <w:rsid w:val="006D010F"/>
    <w:rsid w:val="006D01DE"/>
    <w:rsid w:val="006D0A15"/>
    <w:rsid w:val="006D29BE"/>
    <w:rsid w:val="006D4923"/>
    <w:rsid w:val="006D4A89"/>
    <w:rsid w:val="006D5151"/>
    <w:rsid w:val="006D623E"/>
    <w:rsid w:val="006D7FB3"/>
    <w:rsid w:val="006E096F"/>
    <w:rsid w:val="006E2000"/>
    <w:rsid w:val="006E22BE"/>
    <w:rsid w:val="006E3296"/>
    <w:rsid w:val="006E5EAF"/>
    <w:rsid w:val="006F0D01"/>
    <w:rsid w:val="006F0F11"/>
    <w:rsid w:val="006F3F4E"/>
    <w:rsid w:val="006F4DBC"/>
    <w:rsid w:val="00700E41"/>
    <w:rsid w:val="00701220"/>
    <w:rsid w:val="007027A2"/>
    <w:rsid w:val="007030EC"/>
    <w:rsid w:val="007039B9"/>
    <w:rsid w:val="00705313"/>
    <w:rsid w:val="0070537A"/>
    <w:rsid w:val="00706995"/>
    <w:rsid w:val="00706DE9"/>
    <w:rsid w:val="00707F6D"/>
    <w:rsid w:val="00715E36"/>
    <w:rsid w:val="007169AD"/>
    <w:rsid w:val="007174A3"/>
    <w:rsid w:val="007179EE"/>
    <w:rsid w:val="00717EDB"/>
    <w:rsid w:val="00720BCC"/>
    <w:rsid w:val="00721D93"/>
    <w:rsid w:val="007232C3"/>
    <w:rsid w:val="00726D88"/>
    <w:rsid w:val="00730635"/>
    <w:rsid w:val="00731193"/>
    <w:rsid w:val="00732290"/>
    <w:rsid w:val="007339C9"/>
    <w:rsid w:val="00733FD9"/>
    <w:rsid w:val="00737F9F"/>
    <w:rsid w:val="00741569"/>
    <w:rsid w:val="00741F5E"/>
    <w:rsid w:val="007427E6"/>
    <w:rsid w:val="007435E8"/>
    <w:rsid w:val="007457CF"/>
    <w:rsid w:val="00746A63"/>
    <w:rsid w:val="0075024E"/>
    <w:rsid w:val="007546D1"/>
    <w:rsid w:val="00755CC0"/>
    <w:rsid w:val="0075719A"/>
    <w:rsid w:val="00760C95"/>
    <w:rsid w:val="00764E6C"/>
    <w:rsid w:val="007664D1"/>
    <w:rsid w:val="007665FB"/>
    <w:rsid w:val="007706B1"/>
    <w:rsid w:val="007802B5"/>
    <w:rsid w:val="007841CE"/>
    <w:rsid w:val="00784997"/>
    <w:rsid w:val="00785CB1"/>
    <w:rsid w:val="007860F8"/>
    <w:rsid w:val="007879AB"/>
    <w:rsid w:val="00793B9F"/>
    <w:rsid w:val="00795B29"/>
    <w:rsid w:val="007960F5"/>
    <w:rsid w:val="00796799"/>
    <w:rsid w:val="007970C2"/>
    <w:rsid w:val="007A0F3F"/>
    <w:rsid w:val="007A28B0"/>
    <w:rsid w:val="007A5DE9"/>
    <w:rsid w:val="007A6157"/>
    <w:rsid w:val="007A6F78"/>
    <w:rsid w:val="007B1547"/>
    <w:rsid w:val="007B168D"/>
    <w:rsid w:val="007B4431"/>
    <w:rsid w:val="007B4C81"/>
    <w:rsid w:val="007B5DA7"/>
    <w:rsid w:val="007C25BA"/>
    <w:rsid w:val="007D21D4"/>
    <w:rsid w:val="007D2AC0"/>
    <w:rsid w:val="007D4511"/>
    <w:rsid w:val="007D669F"/>
    <w:rsid w:val="007D68ED"/>
    <w:rsid w:val="007D71AA"/>
    <w:rsid w:val="007E04FA"/>
    <w:rsid w:val="007E150C"/>
    <w:rsid w:val="007E15C0"/>
    <w:rsid w:val="007E4E60"/>
    <w:rsid w:val="007E612D"/>
    <w:rsid w:val="007E74E8"/>
    <w:rsid w:val="007E7CE4"/>
    <w:rsid w:val="007E7CE9"/>
    <w:rsid w:val="007F0FD5"/>
    <w:rsid w:val="007F434B"/>
    <w:rsid w:val="007F5BEA"/>
    <w:rsid w:val="007F6608"/>
    <w:rsid w:val="00801F20"/>
    <w:rsid w:val="0080402D"/>
    <w:rsid w:val="0080504E"/>
    <w:rsid w:val="00805261"/>
    <w:rsid w:val="008053BA"/>
    <w:rsid w:val="00805C2E"/>
    <w:rsid w:val="00807216"/>
    <w:rsid w:val="008106F9"/>
    <w:rsid w:val="008159E0"/>
    <w:rsid w:val="00817580"/>
    <w:rsid w:val="00821243"/>
    <w:rsid w:val="008227E6"/>
    <w:rsid w:val="00823287"/>
    <w:rsid w:val="00823DDE"/>
    <w:rsid w:val="00826CBC"/>
    <w:rsid w:val="0083070B"/>
    <w:rsid w:val="00830CF6"/>
    <w:rsid w:val="008334B2"/>
    <w:rsid w:val="00835743"/>
    <w:rsid w:val="008359B0"/>
    <w:rsid w:val="00835AA9"/>
    <w:rsid w:val="0083721D"/>
    <w:rsid w:val="008434AA"/>
    <w:rsid w:val="00844602"/>
    <w:rsid w:val="00844AEA"/>
    <w:rsid w:val="00844C46"/>
    <w:rsid w:val="00844D7C"/>
    <w:rsid w:val="008478DD"/>
    <w:rsid w:val="008503B6"/>
    <w:rsid w:val="008512B2"/>
    <w:rsid w:val="00852067"/>
    <w:rsid w:val="00855D7E"/>
    <w:rsid w:val="00864348"/>
    <w:rsid w:val="00865CEF"/>
    <w:rsid w:val="00874004"/>
    <w:rsid w:val="0087586B"/>
    <w:rsid w:val="00877A80"/>
    <w:rsid w:val="00881705"/>
    <w:rsid w:val="00882C77"/>
    <w:rsid w:val="0088488F"/>
    <w:rsid w:val="00884C5A"/>
    <w:rsid w:val="00885FDB"/>
    <w:rsid w:val="00891343"/>
    <w:rsid w:val="00894173"/>
    <w:rsid w:val="008942EC"/>
    <w:rsid w:val="008A1D25"/>
    <w:rsid w:val="008A6E71"/>
    <w:rsid w:val="008A7285"/>
    <w:rsid w:val="008B0B2D"/>
    <w:rsid w:val="008B2380"/>
    <w:rsid w:val="008B24D2"/>
    <w:rsid w:val="008B4884"/>
    <w:rsid w:val="008C08E8"/>
    <w:rsid w:val="008C3799"/>
    <w:rsid w:val="008C394C"/>
    <w:rsid w:val="008C5BAB"/>
    <w:rsid w:val="008C7DAC"/>
    <w:rsid w:val="008C7E29"/>
    <w:rsid w:val="008D00F7"/>
    <w:rsid w:val="008D0906"/>
    <w:rsid w:val="008D0AA7"/>
    <w:rsid w:val="008D4F87"/>
    <w:rsid w:val="008E08C0"/>
    <w:rsid w:val="008E2465"/>
    <w:rsid w:val="008E4F84"/>
    <w:rsid w:val="008E7BC3"/>
    <w:rsid w:val="008F19CC"/>
    <w:rsid w:val="008F42E2"/>
    <w:rsid w:val="008F4C02"/>
    <w:rsid w:val="008F506B"/>
    <w:rsid w:val="00904110"/>
    <w:rsid w:val="00904BED"/>
    <w:rsid w:val="00905A72"/>
    <w:rsid w:val="0090795C"/>
    <w:rsid w:val="009108F1"/>
    <w:rsid w:val="00910913"/>
    <w:rsid w:val="00910C4D"/>
    <w:rsid w:val="009177B2"/>
    <w:rsid w:val="00931831"/>
    <w:rsid w:val="00931A5A"/>
    <w:rsid w:val="0093389F"/>
    <w:rsid w:val="009348A4"/>
    <w:rsid w:val="0094075E"/>
    <w:rsid w:val="009429C9"/>
    <w:rsid w:val="0094384F"/>
    <w:rsid w:val="00946288"/>
    <w:rsid w:val="00951A7A"/>
    <w:rsid w:val="00951B92"/>
    <w:rsid w:val="00952F56"/>
    <w:rsid w:val="0095430F"/>
    <w:rsid w:val="00954E6C"/>
    <w:rsid w:val="00955214"/>
    <w:rsid w:val="00960B89"/>
    <w:rsid w:val="009639A0"/>
    <w:rsid w:val="00963A49"/>
    <w:rsid w:val="00966A06"/>
    <w:rsid w:val="0096725E"/>
    <w:rsid w:val="00970E49"/>
    <w:rsid w:val="009714AB"/>
    <w:rsid w:val="00972018"/>
    <w:rsid w:val="00974882"/>
    <w:rsid w:val="00976107"/>
    <w:rsid w:val="0097644C"/>
    <w:rsid w:val="00976775"/>
    <w:rsid w:val="00976BF7"/>
    <w:rsid w:val="00977434"/>
    <w:rsid w:val="0098254F"/>
    <w:rsid w:val="0098295D"/>
    <w:rsid w:val="009829E0"/>
    <w:rsid w:val="00982AE8"/>
    <w:rsid w:val="00982F99"/>
    <w:rsid w:val="00984487"/>
    <w:rsid w:val="0098495C"/>
    <w:rsid w:val="009862D2"/>
    <w:rsid w:val="00990358"/>
    <w:rsid w:val="00991431"/>
    <w:rsid w:val="009A1EA2"/>
    <w:rsid w:val="009A355E"/>
    <w:rsid w:val="009A7A10"/>
    <w:rsid w:val="009B1127"/>
    <w:rsid w:val="009B1E8B"/>
    <w:rsid w:val="009B3978"/>
    <w:rsid w:val="009B7C63"/>
    <w:rsid w:val="009C1B8D"/>
    <w:rsid w:val="009C2156"/>
    <w:rsid w:val="009C6553"/>
    <w:rsid w:val="009C69EE"/>
    <w:rsid w:val="009C7EE8"/>
    <w:rsid w:val="009D1DD2"/>
    <w:rsid w:val="009D2B98"/>
    <w:rsid w:val="009D2F23"/>
    <w:rsid w:val="009D73D1"/>
    <w:rsid w:val="009E123A"/>
    <w:rsid w:val="009E3793"/>
    <w:rsid w:val="009E5271"/>
    <w:rsid w:val="009E5C44"/>
    <w:rsid w:val="009E7AE4"/>
    <w:rsid w:val="009F21B3"/>
    <w:rsid w:val="009F68FC"/>
    <w:rsid w:val="009F7D39"/>
    <w:rsid w:val="00A00440"/>
    <w:rsid w:val="00A03C21"/>
    <w:rsid w:val="00A03CAC"/>
    <w:rsid w:val="00A06112"/>
    <w:rsid w:val="00A06202"/>
    <w:rsid w:val="00A07634"/>
    <w:rsid w:val="00A10181"/>
    <w:rsid w:val="00A16341"/>
    <w:rsid w:val="00A172F2"/>
    <w:rsid w:val="00A17C51"/>
    <w:rsid w:val="00A2025E"/>
    <w:rsid w:val="00A20992"/>
    <w:rsid w:val="00A20FE4"/>
    <w:rsid w:val="00A26D67"/>
    <w:rsid w:val="00A312D3"/>
    <w:rsid w:val="00A3202B"/>
    <w:rsid w:val="00A32259"/>
    <w:rsid w:val="00A35CED"/>
    <w:rsid w:val="00A36358"/>
    <w:rsid w:val="00A36828"/>
    <w:rsid w:val="00A36EA5"/>
    <w:rsid w:val="00A377B2"/>
    <w:rsid w:val="00A37FD1"/>
    <w:rsid w:val="00A418FC"/>
    <w:rsid w:val="00A50440"/>
    <w:rsid w:val="00A5148C"/>
    <w:rsid w:val="00A5696E"/>
    <w:rsid w:val="00A574FA"/>
    <w:rsid w:val="00A57641"/>
    <w:rsid w:val="00A578DA"/>
    <w:rsid w:val="00A57B6A"/>
    <w:rsid w:val="00A57F5C"/>
    <w:rsid w:val="00A630E9"/>
    <w:rsid w:val="00A64637"/>
    <w:rsid w:val="00A65B7D"/>
    <w:rsid w:val="00A74BFD"/>
    <w:rsid w:val="00A761AE"/>
    <w:rsid w:val="00A80012"/>
    <w:rsid w:val="00A80174"/>
    <w:rsid w:val="00A824C7"/>
    <w:rsid w:val="00A850AA"/>
    <w:rsid w:val="00A87CAF"/>
    <w:rsid w:val="00A943E3"/>
    <w:rsid w:val="00AA17B6"/>
    <w:rsid w:val="00AA2062"/>
    <w:rsid w:val="00AA3122"/>
    <w:rsid w:val="00AA32DB"/>
    <w:rsid w:val="00AA55B2"/>
    <w:rsid w:val="00AB00B6"/>
    <w:rsid w:val="00AB2B7B"/>
    <w:rsid w:val="00AB4CDD"/>
    <w:rsid w:val="00AC0AC5"/>
    <w:rsid w:val="00AC4655"/>
    <w:rsid w:val="00AC4CDB"/>
    <w:rsid w:val="00AC711C"/>
    <w:rsid w:val="00AD4642"/>
    <w:rsid w:val="00AD6103"/>
    <w:rsid w:val="00AD6BC6"/>
    <w:rsid w:val="00AE1B24"/>
    <w:rsid w:val="00AF1A3A"/>
    <w:rsid w:val="00AF62DA"/>
    <w:rsid w:val="00AF7453"/>
    <w:rsid w:val="00AF78A0"/>
    <w:rsid w:val="00B0104B"/>
    <w:rsid w:val="00B01BE0"/>
    <w:rsid w:val="00B04A69"/>
    <w:rsid w:val="00B05CC8"/>
    <w:rsid w:val="00B07B39"/>
    <w:rsid w:val="00B16DD4"/>
    <w:rsid w:val="00B177E7"/>
    <w:rsid w:val="00B211DE"/>
    <w:rsid w:val="00B21E5F"/>
    <w:rsid w:val="00B22A50"/>
    <w:rsid w:val="00B22A7B"/>
    <w:rsid w:val="00B2678B"/>
    <w:rsid w:val="00B30774"/>
    <w:rsid w:val="00B326B9"/>
    <w:rsid w:val="00B36021"/>
    <w:rsid w:val="00B371CD"/>
    <w:rsid w:val="00B37785"/>
    <w:rsid w:val="00B41019"/>
    <w:rsid w:val="00B414A8"/>
    <w:rsid w:val="00B42385"/>
    <w:rsid w:val="00B44F75"/>
    <w:rsid w:val="00B45321"/>
    <w:rsid w:val="00B46EB4"/>
    <w:rsid w:val="00B47D06"/>
    <w:rsid w:val="00B53347"/>
    <w:rsid w:val="00B54953"/>
    <w:rsid w:val="00B54DFB"/>
    <w:rsid w:val="00B55E7C"/>
    <w:rsid w:val="00B630DD"/>
    <w:rsid w:val="00B6486C"/>
    <w:rsid w:val="00B673D5"/>
    <w:rsid w:val="00B70564"/>
    <w:rsid w:val="00B72BEA"/>
    <w:rsid w:val="00B732FF"/>
    <w:rsid w:val="00B759B2"/>
    <w:rsid w:val="00B75AA8"/>
    <w:rsid w:val="00B769FD"/>
    <w:rsid w:val="00B7721F"/>
    <w:rsid w:val="00B80F46"/>
    <w:rsid w:val="00B82C24"/>
    <w:rsid w:val="00B85637"/>
    <w:rsid w:val="00B90ECC"/>
    <w:rsid w:val="00B9189E"/>
    <w:rsid w:val="00B918E4"/>
    <w:rsid w:val="00B92B83"/>
    <w:rsid w:val="00B9769E"/>
    <w:rsid w:val="00BA063D"/>
    <w:rsid w:val="00BA1CE1"/>
    <w:rsid w:val="00BA5973"/>
    <w:rsid w:val="00BA7D3E"/>
    <w:rsid w:val="00BB0062"/>
    <w:rsid w:val="00BB38DF"/>
    <w:rsid w:val="00BB4BE4"/>
    <w:rsid w:val="00BC5654"/>
    <w:rsid w:val="00BC5755"/>
    <w:rsid w:val="00BC6E84"/>
    <w:rsid w:val="00BC75E1"/>
    <w:rsid w:val="00BD2647"/>
    <w:rsid w:val="00BD39F7"/>
    <w:rsid w:val="00BD4228"/>
    <w:rsid w:val="00BE2590"/>
    <w:rsid w:val="00BE2F37"/>
    <w:rsid w:val="00BE4031"/>
    <w:rsid w:val="00BE41C9"/>
    <w:rsid w:val="00BE4E87"/>
    <w:rsid w:val="00BE6A9C"/>
    <w:rsid w:val="00BE79A9"/>
    <w:rsid w:val="00BF2AC1"/>
    <w:rsid w:val="00BF38D3"/>
    <w:rsid w:val="00BF627B"/>
    <w:rsid w:val="00BF79B4"/>
    <w:rsid w:val="00C015E4"/>
    <w:rsid w:val="00C01A96"/>
    <w:rsid w:val="00C02645"/>
    <w:rsid w:val="00C04CD6"/>
    <w:rsid w:val="00C0754D"/>
    <w:rsid w:val="00C12D04"/>
    <w:rsid w:val="00C13570"/>
    <w:rsid w:val="00C24A40"/>
    <w:rsid w:val="00C25F5F"/>
    <w:rsid w:val="00C26372"/>
    <w:rsid w:val="00C26DD0"/>
    <w:rsid w:val="00C27082"/>
    <w:rsid w:val="00C27DDF"/>
    <w:rsid w:val="00C30688"/>
    <w:rsid w:val="00C341EA"/>
    <w:rsid w:val="00C3424A"/>
    <w:rsid w:val="00C34FCF"/>
    <w:rsid w:val="00C37274"/>
    <w:rsid w:val="00C376E1"/>
    <w:rsid w:val="00C37800"/>
    <w:rsid w:val="00C37FA4"/>
    <w:rsid w:val="00C37FAE"/>
    <w:rsid w:val="00C40477"/>
    <w:rsid w:val="00C41766"/>
    <w:rsid w:val="00C4290C"/>
    <w:rsid w:val="00C44E1A"/>
    <w:rsid w:val="00C45A6A"/>
    <w:rsid w:val="00C45CAE"/>
    <w:rsid w:val="00C45E36"/>
    <w:rsid w:val="00C47B4C"/>
    <w:rsid w:val="00C527AA"/>
    <w:rsid w:val="00C52C21"/>
    <w:rsid w:val="00C538F4"/>
    <w:rsid w:val="00C549E6"/>
    <w:rsid w:val="00C6134E"/>
    <w:rsid w:val="00C614ED"/>
    <w:rsid w:val="00C62049"/>
    <w:rsid w:val="00C62A07"/>
    <w:rsid w:val="00C638FE"/>
    <w:rsid w:val="00C64770"/>
    <w:rsid w:val="00C65E67"/>
    <w:rsid w:val="00C66CB0"/>
    <w:rsid w:val="00C67A32"/>
    <w:rsid w:val="00C67C65"/>
    <w:rsid w:val="00C67F6F"/>
    <w:rsid w:val="00C70762"/>
    <w:rsid w:val="00C70C8C"/>
    <w:rsid w:val="00C70D69"/>
    <w:rsid w:val="00C72C81"/>
    <w:rsid w:val="00C73AD5"/>
    <w:rsid w:val="00C765E0"/>
    <w:rsid w:val="00C77A64"/>
    <w:rsid w:val="00C81A14"/>
    <w:rsid w:val="00C82D8A"/>
    <w:rsid w:val="00C83F71"/>
    <w:rsid w:val="00C84541"/>
    <w:rsid w:val="00C856A2"/>
    <w:rsid w:val="00C859F5"/>
    <w:rsid w:val="00C90D17"/>
    <w:rsid w:val="00C913E9"/>
    <w:rsid w:val="00C93075"/>
    <w:rsid w:val="00C94E2D"/>
    <w:rsid w:val="00C95A5A"/>
    <w:rsid w:val="00CA10EB"/>
    <w:rsid w:val="00CA118C"/>
    <w:rsid w:val="00CA191D"/>
    <w:rsid w:val="00CA5319"/>
    <w:rsid w:val="00CA5BEA"/>
    <w:rsid w:val="00CB10C3"/>
    <w:rsid w:val="00CB27FC"/>
    <w:rsid w:val="00CB6117"/>
    <w:rsid w:val="00CB6698"/>
    <w:rsid w:val="00CB6E88"/>
    <w:rsid w:val="00CC0BF7"/>
    <w:rsid w:val="00CC3543"/>
    <w:rsid w:val="00CC5DAA"/>
    <w:rsid w:val="00CC64F8"/>
    <w:rsid w:val="00CD3AC8"/>
    <w:rsid w:val="00CD5287"/>
    <w:rsid w:val="00CE0900"/>
    <w:rsid w:val="00CE1EA1"/>
    <w:rsid w:val="00CE2088"/>
    <w:rsid w:val="00CE2A38"/>
    <w:rsid w:val="00CE6276"/>
    <w:rsid w:val="00CE6828"/>
    <w:rsid w:val="00CF2EC1"/>
    <w:rsid w:val="00CF4B27"/>
    <w:rsid w:val="00CF6B23"/>
    <w:rsid w:val="00CF78C9"/>
    <w:rsid w:val="00D02712"/>
    <w:rsid w:val="00D03A73"/>
    <w:rsid w:val="00D0544A"/>
    <w:rsid w:val="00D06F15"/>
    <w:rsid w:val="00D07C11"/>
    <w:rsid w:val="00D115E3"/>
    <w:rsid w:val="00D13218"/>
    <w:rsid w:val="00D14362"/>
    <w:rsid w:val="00D152C2"/>
    <w:rsid w:val="00D16B7E"/>
    <w:rsid w:val="00D17958"/>
    <w:rsid w:val="00D17CFB"/>
    <w:rsid w:val="00D206A8"/>
    <w:rsid w:val="00D2341E"/>
    <w:rsid w:val="00D26CA4"/>
    <w:rsid w:val="00D26E68"/>
    <w:rsid w:val="00D31349"/>
    <w:rsid w:val="00D31AAC"/>
    <w:rsid w:val="00D32D2B"/>
    <w:rsid w:val="00D34755"/>
    <w:rsid w:val="00D34BE0"/>
    <w:rsid w:val="00D4035D"/>
    <w:rsid w:val="00D417EA"/>
    <w:rsid w:val="00D41CF1"/>
    <w:rsid w:val="00D43D65"/>
    <w:rsid w:val="00D50859"/>
    <w:rsid w:val="00D53D3C"/>
    <w:rsid w:val="00D60BEB"/>
    <w:rsid w:val="00D63AC2"/>
    <w:rsid w:val="00D64153"/>
    <w:rsid w:val="00D643C3"/>
    <w:rsid w:val="00D64F07"/>
    <w:rsid w:val="00D65048"/>
    <w:rsid w:val="00D665B7"/>
    <w:rsid w:val="00D6774C"/>
    <w:rsid w:val="00D67A32"/>
    <w:rsid w:val="00D71746"/>
    <w:rsid w:val="00D73101"/>
    <w:rsid w:val="00D73745"/>
    <w:rsid w:val="00D73ABB"/>
    <w:rsid w:val="00D771C6"/>
    <w:rsid w:val="00D80096"/>
    <w:rsid w:val="00D8222C"/>
    <w:rsid w:val="00D84059"/>
    <w:rsid w:val="00D864A9"/>
    <w:rsid w:val="00D86DE3"/>
    <w:rsid w:val="00D90973"/>
    <w:rsid w:val="00D918AA"/>
    <w:rsid w:val="00D9374F"/>
    <w:rsid w:val="00D947B3"/>
    <w:rsid w:val="00D969E1"/>
    <w:rsid w:val="00DA3A2C"/>
    <w:rsid w:val="00DA4B35"/>
    <w:rsid w:val="00DA538D"/>
    <w:rsid w:val="00DA72AA"/>
    <w:rsid w:val="00DB113B"/>
    <w:rsid w:val="00DB1A90"/>
    <w:rsid w:val="00DB2BE4"/>
    <w:rsid w:val="00DB4ED1"/>
    <w:rsid w:val="00DB5794"/>
    <w:rsid w:val="00DC07C8"/>
    <w:rsid w:val="00DC09F7"/>
    <w:rsid w:val="00DC0D59"/>
    <w:rsid w:val="00DC272F"/>
    <w:rsid w:val="00DC4901"/>
    <w:rsid w:val="00DC5D37"/>
    <w:rsid w:val="00DC7506"/>
    <w:rsid w:val="00DD3A2B"/>
    <w:rsid w:val="00DD4C8A"/>
    <w:rsid w:val="00DE0F38"/>
    <w:rsid w:val="00DE1320"/>
    <w:rsid w:val="00DE4889"/>
    <w:rsid w:val="00DE5923"/>
    <w:rsid w:val="00DE713E"/>
    <w:rsid w:val="00DF7F8C"/>
    <w:rsid w:val="00E01444"/>
    <w:rsid w:val="00E0206B"/>
    <w:rsid w:val="00E0220F"/>
    <w:rsid w:val="00E0253C"/>
    <w:rsid w:val="00E026FA"/>
    <w:rsid w:val="00E03386"/>
    <w:rsid w:val="00E048DE"/>
    <w:rsid w:val="00E04AF9"/>
    <w:rsid w:val="00E12828"/>
    <w:rsid w:val="00E160E1"/>
    <w:rsid w:val="00E205BC"/>
    <w:rsid w:val="00E24450"/>
    <w:rsid w:val="00E24B6C"/>
    <w:rsid w:val="00E26628"/>
    <w:rsid w:val="00E27BC4"/>
    <w:rsid w:val="00E3008A"/>
    <w:rsid w:val="00E30927"/>
    <w:rsid w:val="00E31B2C"/>
    <w:rsid w:val="00E335B8"/>
    <w:rsid w:val="00E34279"/>
    <w:rsid w:val="00E359BC"/>
    <w:rsid w:val="00E40F18"/>
    <w:rsid w:val="00E433DC"/>
    <w:rsid w:val="00E457D7"/>
    <w:rsid w:val="00E50B5D"/>
    <w:rsid w:val="00E51E28"/>
    <w:rsid w:val="00E521D9"/>
    <w:rsid w:val="00E52FF3"/>
    <w:rsid w:val="00E61DDC"/>
    <w:rsid w:val="00E621AE"/>
    <w:rsid w:val="00E632DE"/>
    <w:rsid w:val="00E6392A"/>
    <w:rsid w:val="00E63F49"/>
    <w:rsid w:val="00E74B21"/>
    <w:rsid w:val="00E76735"/>
    <w:rsid w:val="00E827D7"/>
    <w:rsid w:val="00E82D4E"/>
    <w:rsid w:val="00E84602"/>
    <w:rsid w:val="00E90F39"/>
    <w:rsid w:val="00E9193E"/>
    <w:rsid w:val="00E91E7C"/>
    <w:rsid w:val="00E93858"/>
    <w:rsid w:val="00E95713"/>
    <w:rsid w:val="00EA0F4B"/>
    <w:rsid w:val="00EA295A"/>
    <w:rsid w:val="00EA48DD"/>
    <w:rsid w:val="00EA56ED"/>
    <w:rsid w:val="00EB0D8E"/>
    <w:rsid w:val="00EB50EC"/>
    <w:rsid w:val="00EB6382"/>
    <w:rsid w:val="00EC151D"/>
    <w:rsid w:val="00EC32E6"/>
    <w:rsid w:val="00EC5655"/>
    <w:rsid w:val="00EC6748"/>
    <w:rsid w:val="00EC770B"/>
    <w:rsid w:val="00ED2755"/>
    <w:rsid w:val="00ED37E2"/>
    <w:rsid w:val="00ED6CA1"/>
    <w:rsid w:val="00EE03AA"/>
    <w:rsid w:val="00EE0DCC"/>
    <w:rsid w:val="00EE127E"/>
    <w:rsid w:val="00EE1D2C"/>
    <w:rsid w:val="00EE2A73"/>
    <w:rsid w:val="00EE3B1E"/>
    <w:rsid w:val="00EE5A9F"/>
    <w:rsid w:val="00EE735B"/>
    <w:rsid w:val="00EE7A0B"/>
    <w:rsid w:val="00EF2680"/>
    <w:rsid w:val="00EF268C"/>
    <w:rsid w:val="00EF3008"/>
    <w:rsid w:val="00EF39B0"/>
    <w:rsid w:val="00EF3AEA"/>
    <w:rsid w:val="00EF4103"/>
    <w:rsid w:val="00EF4921"/>
    <w:rsid w:val="00EF5621"/>
    <w:rsid w:val="00EF7695"/>
    <w:rsid w:val="00EF7AE2"/>
    <w:rsid w:val="00F01E58"/>
    <w:rsid w:val="00F01EF1"/>
    <w:rsid w:val="00F031F0"/>
    <w:rsid w:val="00F05CF6"/>
    <w:rsid w:val="00F069C8"/>
    <w:rsid w:val="00F11372"/>
    <w:rsid w:val="00F175FA"/>
    <w:rsid w:val="00F17F63"/>
    <w:rsid w:val="00F20D27"/>
    <w:rsid w:val="00F24F88"/>
    <w:rsid w:val="00F25A18"/>
    <w:rsid w:val="00F26169"/>
    <w:rsid w:val="00F27E99"/>
    <w:rsid w:val="00F30011"/>
    <w:rsid w:val="00F3167A"/>
    <w:rsid w:val="00F32208"/>
    <w:rsid w:val="00F3242F"/>
    <w:rsid w:val="00F348D8"/>
    <w:rsid w:val="00F35ACB"/>
    <w:rsid w:val="00F415D8"/>
    <w:rsid w:val="00F428E4"/>
    <w:rsid w:val="00F43188"/>
    <w:rsid w:val="00F45E60"/>
    <w:rsid w:val="00F46375"/>
    <w:rsid w:val="00F50F11"/>
    <w:rsid w:val="00F51DC4"/>
    <w:rsid w:val="00F52B74"/>
    <w:rsid w:val="00F52EF8"/>
    <w:rsid w:val="00F531B4"/>
    <w:rsid w:val="00F54488"/>
    <w:rsid w:val="00F54A38"/>
    <w:rsid w:val="00F56180"/>
    <w:rsid w:val="00F56352"/>
    <w:rsid w:val="00F563A7"/>
    <w:rsid w:val="00F62FE4"/>
    <w:rsid w:val="00F65AE2"/>
    <w:rsid w:val="00F65C4C"/>
    <w:rsid w:val="00F66A0C"/>
    <w:rsid w:val="00F72343"/>
    <w:rsid w:val="00F723EC"/>
    <w:rsid w:val="00F76EF4"/>
    <w:rsid w:val="00F77D37"/>
    <w:rsid w:val="00F80A1B"/>
    <w:rsid w:val="00F80A96"/>
    <w:rsid w:val="00F8151F"/>
    <w:rsid w:val="00F83C11"/>
    <w:rsid w:val="00F86AF9"/>
    <w:rsid w:val="00F87236"/>
    <w:rsid w:val="00F9561C"/>
    <w:rsid w:val="00FA281D"/>
    <w:rsid w:val="00FA30FE"/>
    <w:rsid w:val="00FA3ABA"/>
    <w:rsid w:val="00FA5DDD"/>
    <w:rsid w:val="00FB026B"/>
    <w:rsid w:val="00FB0648"/>
    <w:rsid w:val="00FB1F0D"/>
    <w:rsid w:val="00FB6F2C"/>
    <w:rsid w:val="00FC31E8"/>
    <w:rsid w:val="00FC64B5"/>
    <w:rsid w:val="00FC7C76"/>
    <w:rsid w:val="00FD46B5"/>
    <w:rsid w:val="00FD470A"/>
    <w:rsid w:val="00FD4766"/>
    <w:rsid w:val="00FE09DC"/>
    <w:rsid w:val="00FE1099"/>
    <w:rsid w:val="00FE1435"/>
    <w:rsid w:val="00FE25C9"/>
    <w:rsid w:val="00FE3173"/>
    <w:rsid w:val="00FF0236"/>
    <w:rsid w:val="00FF339E"/>
    <w:rsid w:val="00FF78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04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customStyle="1" w:styleId="body-text">
    <w:name w:val="body-text"/>
    <w:basedOn w:val="Normal"/>
    <w:uiPriority w:val="99"/>
    <w:semiHidden/>
    <w:rsid w:val="00634666"/>
    <w:pPr>
      <w:spacing w:before="60" w:after="60" w:line="240" w:lineRule="auto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5128D4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HeaderChar">
    <w:name w:val="Header Char"/>
    <w:link w:val="Header"/>
    <w:rsid w:val="005128D4"/>
    <w:rPr>
      <w:rFonts w:ascii="Times New Roman" w:eastAsia="MS Mincho" w:hAnsi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rsid w:val="005128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</w:rPr>
  </w:style>
  <w:style w:type="character" w:customStyle="1" w:styleId="BodyTextChar">
    <w:name w:val="Body Text Char"/>
    <w:link w:val="BodyText"/>
    <w:rsid w:val="005128D4"/>
    <w:rPr>
      <w:rFonts w:ascii="Times New Roman" w:eastAsia="Times New Roman" w:hAnsi="Times New Roman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8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8D4"/>
  </w:style>
  <w:style w:type="paragraph" w:styleId="CommentSubject">
    <w:name w:val="annotation subject"/>
    <w:basedOn w:val="CommentText"/>
    <w:next w:val="CommentText"/>
    <w:link w:val="CommentSubjectChar"/>
    <w:semiHidden/>
    <w:rsid w:val="005128D4"/>
    <w:pPr>
      <w:spacing w:after="0"/>
    </w:pPr>
    <w:rPr>
      <w:rFonts w:ascii="Times New Roman" w:eastAsia="MS Mincho" w:hAnsi="Times New Roman"/>
      <w:b/>
      <w:bCs/>
      <w:lang w:eastAsia="ja-JP"/>
    </w:rPr>
  </w:style>
  <w:style w:type="character" w:customStyle="1" w:styleId="CommentSubjectChar">
    <w:name w:val="Comment Subject Char"/>
    <w:link w:val="CommentSubject"/>
    <w:semiHidden/>
    <w:rsid w:val="005128D4"/>
    <w:rPr>
      <w:rFonts w:ascii="Times New Roman" w:eastAsia="MS Mincho" w:hAnsi="Times New Roman"/>
      <w:b/>
      <w:bCs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0B5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E50B5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B7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70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477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34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34A3"/>
    <w:rPr>
      <w:sz w:val="22"/>
      <w:szCs w:val="22"/>
    </w:rPr>
  </w:style>
  <w:style w:type="character" w:customStyle="1" w:styleId="txt">
    <w:name w:val="txt"/>
    <w:basedOn w:val="DefaultParagraphFont"/>
    <w:rsid w:val="00FD4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B4431"/>
    <w:rPr>
      <w:color w:val="0000FF"/>
      <w:u w:val="single"/>
    </w:rPr>
  </w:style>
  <w:style w:type="paragraph" w:customStyle="1" w:styleId="body-text">
    <w:name w:val="body-text"/>
    <w:basedOn w:val="Normal"/>
    <w:uiPriority w:val="99"/>
    <w:semiHidden/>
    <w:rsid w:val="00634666"/>
    <w:pPr>
      <w:spacing w:before="60" w:after="60" w:line="240" w:lineRule="auto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5128D4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HeaderChar">
    <w:name w:val="Header Char"/>
    <w:link w:val="Header"/>
    <w:rsid w:val="005128D4"/>
    <w:rPr>
      <w:rFonts w:ascii="Times New Roman" w:eastAsia="MS Mincho" w:hAnsi="Times New Roman"/>
      <w:sz w:val="24"/>
      <w:szCs w:val="24"/>
      <w:lang w:eastAsia="ja-JP"/>
    </w:rPr>
  </w:style>
  <w:style w:type="paragraph" w:styleId="BodyText">
    <w:name w:val="Body Text"/>
    <w:basedOn w:val="Normal"/>
    <w:link w:val="BodyTextChar"/>
    <w:rsid w:val="005128D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</w:rPr>
  </w:style>
  <w:style w:type="character" w:customStyle="1" w:styleId="BodyTextChar">
    <w:name w:val="Body Text Char"/>
    <w:link w:val="BodyText"/>
    <w:rsid w:val="005128D4"/>
    <w:rPr>
      <w:rFonts w:ascii="Times New Roman" w:eastAsia="Times New Roman" w:hAnsi="Times New Roman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28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28D4"/>
  </w:style>
  <w:style w:type="paragraph" w:styleId="CommentSubject">
    <w:name w:val="annotation subject"/>
    <w:basedOn w:val="CommentText"/>
    <w:next w:val="CommentText"/>
    <w:link w:val="CommentSubjectChar"/>
    <w:semiHidden/>
    <w:rsid w:val="005128D4"/>
    <w:pPr>
      <w:spacing w:after="0"/>
    </w:pPr>
    <w:rPr>
      <w:rFonts w:ascii="Times New Roman" w:eastAsia="MS Mincho" w:hAnsi="Times New Roman"/>
      <w:b/>
      <w:bCs/>
      <w:lang w:eastAsia="ja-JP"/>
    </w:rPr>
  </w:style>
  <w:style w:type="character" w:customStyle="1" w:styleId="CommentSubjectChar">
    <w:name w:val="Comment Subject Char"/>
    <w:link w:val="CommentSubject"/>
    <w:semiHidden/>
    <w:rsid w:val="005128D4"/>
    <w:rPr>
      <w:rFonts w:ascii="Times New Roman" w:eastAsia="MS Mincho" w:hAnsi="Times New Roman"/>
      <w:b/>
      <w:bCs/>
      <w:lang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50B5D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E50B5D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6B7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4770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4770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934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934A3"/>
    <w:rPr>
      <w:sz w:val="22"/>
      <w:szCs w:val="22"/>
    </w:rPr>
  </w:style>
  <w:style w:type="character" w:customStyle="1" w:styleId="txt">
    <w:name w:val="txt"/>
    <w:basedOn w:val="DefaultParagraphFont"/>
    <w:rsid w:val="00FD4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Sample%20Resume%20for%20IT%20Professio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3AE56-90AE-4CAF-856C-64B72EBB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Resume for IT Professional</Template>
  <TotalTime>1</TotalTime>
  <Pages>4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AMOL  KOSHTI</vt:lpstr>
    </vt:vector>
  </TitlesOfParts>
  <Company/>
  <LinksUpToDate>false</LinksUpToDate>
  <CharactersWithSpaces>5402</CharactersWithSpaces>
  <SharedDoc>false</SharedDoc>
  <HLinks>
    <vt:vector size="12" baseType="variant"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mailto:amol.koshti@gmail.com</vt:lpwstr>
      </vt:variant>
      <vt:variant>
        <vt:lpwstr/>
      </vt:variant>
      <vt:variant>
        <vt:i4>4718626</vt:i4>
      </vt:variant>
      <vt:variant>
        <vt:i4>0</vt:i4>
      </vt:variant>
      <vt:variant>
        <vt:i4>0</vt:i4>
      </vt:variant>
      <vt:variant>
        <vt:i4>5</vt:i4>
      </vt:variant>
      <vt:variant>
        <vt:lpwstr>mailto:amol.koshti@gmail.com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AMOL  KOSHTI</dc:title>
  <dc:creator>Subanggi Abhijit Surwade</dc:creator>
  <cp:lastModifiedBy>Manmohan</cp:lastModifiedBy>
  <cp:revision>2</cp:revision>
  <cp:lastPrinted>2016-05-19T12:58:00Z</cp:lastPrinted>
  <dcterms:created xsi:type="dcterms:W3CDTF">2023-10-30T12:13:00Z</dcterms:created>
  <dcterms:modified xsi:type="dcterms:W3CDTF">2023-10-30T12:13:00Z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TC300031001033</vt:lpwstr>
  </property>
  <property fmtid="{D5CDD505-2E9C-101B-9397-08002B2CF9AE}" pid="3" name="_DocHome">
    <vt:i4>-580785274</vt:i4>
  </property>
</Properties>
</file>